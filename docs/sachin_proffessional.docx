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7654"/>
      </w:tblGrid>
      <w:tr w:rsidR="00AF712D" w14:paraId="7F4D4BFE" w14:textId="77777777" w:rsidTr="00DE604C">
        <w:tc>
          <w:tcPr>
            <w:tcW w:w="3681" w:type="dxa"/>
            <w:shd w:val="clear" w:color="auto" w:fill="D4E1ED" w:themeFill="accent1" w:themeFillTint="66"/>
          </w:tcPr>
          <w:p w14:paraId="1139A364" w14:textId="571CDDBF" w:rsidR="00AF712D" w:rsidRPr="00CB0055" w:rsidRDefault="00000000" w:rsidP="00CB0055">
            <w:pPr>
              <w:pStyle w:val="Heading3"/>
            </w:pPr>
            <w:sdt>
              <w:sdtPr>
                <w:id w:val="-1954003311"/>
                <w:placeholder>
                  <w:docPart w:val="ACE14027F4AF479797593886BF71FB66"/>
                </w:placeholder>
                <w:temporary/>
                <w:showingPlcHdr/>
                <w15:appearance w15:val="hidden"/>
              </w:sdtPr>
              <w:sdtContent>
                <w:r w:rsidR="00AF712D" w:rsidRPr="00D23BBF">
                  <w:rPr>
                    <w:u w:val="single"/>
                  </w:rPr>
                  <w:t>Contact</w:t>
                </w:r>
              </w:sdtContent>
            </w:sdt>
            <w:r w:rsidR="00D23BBF">
              <w:t>:</w:t>
            </w:r>
          </w:p>
          <w:p w14:paraId="43AC1D67" w14:textId="2B52AB44" w:rsidR="00AF712D" w:rsidRPr="00D25731" w:rsidRDefault="00000000" w:rsidP="004D3011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sdt>
              <w:sdtPr>
                <w:rPr>
                  <w:rFonts w:ascii="Microsoft JhengHei UI" w:eastAsia="Microsoft JhengHei UI" w:hAnsi="Microsoft JhengHei UI"/>
                  <w:sz w:val="20"/>
                  <w:szCs w:val="20"/>
                </w:rPr>
                <w:id w:val="1111563247"/>
                <w:placeholder>
                  <w:docPart w:val="FC457B9DC1994A608B8919EC10EB0267"/>
                </w:placeholder>
                <w:temporary/>
                <w:showingPlcHdr/>
                <w15:appearance w15:val="hidden"/>
              </w:sdtPr>
              <w:sdtContent>
                <w:r w:rsidR="00AF712D" w:rsidRPr="00D25731">
                  <w:rPr>
                    <w:rFonts w:ascii="Microsoft JhengHei UI" w:eastAsia="Microsoft JhengHei UI" w:hAnsi="Microsoft JhengHei UI"/>
                    <w:b/>
                    <w:bCs/>
                    <w:sz w:val="20"/>
                    <w:szCs w:val="20"/>
                  </w:rPr>
                  <w:t>PHONE:</w:t>
                </w:r>
              </w:sdtContent>
            </w:sdt>
            <w:r w:rsidR="00D25731" w:rsidRPr="00D25731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</w:t>
            </w:r>
            <w:r w:rsidR="00AF712D" w:rsidRPr="00D25731">
              <w:rPr>
                <w:rFonts w:ascii="Microsoft JhengHei UI" w:eastAsia="Microsoft JhengHei UI" w:hAnsi="Microsoft JhengHei UI"/>
                <w:sz w:val="20"/>
                <w:szCs w:val="20"/>
              </w:rPr>
              <w:t>9481571837</w:t>
            </w:r>
          </w:p>
          <w:p w14:paraId="361F9BEF" w14:textId="77777777" w:rsidR="005248B8" w:rsidRDefault="00000000" w:rsidP="004D3011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sdt>
              <w:sdtPr>
                <w:rPr>
                  <w:rFonts w:ascii="Microsoft JhengHei UI" w:eastAsia="Microsoft JhengHei UI" w:hAnsi="Microsoft JhengHei UI"/>
                  <w:sz w:val="20"/>
                  <w:szCs w:val="20"/>
                </w:rPr>
                <w:id w:val="-240260293"/>
                <w:placeholder>
                  <w:docPart w:val="1306F6DDDCB94B8BBE619ADF61ED83F5"/>
                </w:placeholder>
                <w:temporary/>
                <w:showingPlcHdr/>
                <w15:appearance w15:val="hidden"/>
              </w:sdtPr>
              <w:sdtContent>
                <w:r w:rsidR="00AF712D" w:rsidRPr="00D25731">
                  <w:rPr>
                    <w:rFonts w:ascii="Microsoft JhengHei UI" w:eastAsia="Microsoft JhengHei UI" w:hAnsi="Microsoft JhengHei UI"/>
                    <w:b/>
                    <w:bCs/>
                    <w:sz w:val="20"/>
                    <w:szCs w:val="20"/>
                  </w:rPr>
                  <w:t>EMAIL:</w:t>
                </w:r>
              </w:sdtContent>
            </w:sdt>
          </w:p>
          <w:p w14:paraId="33FD8A53" w14:textId="376EF0FB" w:rsidR="00AF712D" w:rsidRPr="00D25731" w:rsidRDefault="00AF712D" w:rsidP="004D3011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D25731">
              <w:rPr>
                <w:rFonts w:ascii="Microsoft JhengHei UI" w:eastAsia="Microsoft JhengHei UI" w:hAnsi="Microsoft JhengHei UI"/>
                <w:sz w:val="20"/>
                <w:szCs w:val="20"/>
              </w:rPr>
              <w:t>Sachinbpatiljkd589@gmail.com</w:t>
            </w:r>
          </w:p>
          <w:p w14:paraId="456FC827" w14:textId="5B42C37E" w:rsidR="00AF712D" w:rsidRPr="00D25731" w:rsidRDefault="00AF712D" w:rsidP="004D3011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D25731">
              <w:rPr>
                <w:rFonts w:ascii="Microsoft JhengHei UI" w:eastAsia="Microsoft JhengHei UI" w:hAnsi="Microsoft JhengHei UI"/>
                <w:b/>
                <w:bCs/>
                <w:sz w:val="20"/>
                <w:szCs w:val="20"/>
              </w:rPr>
              <w:t>CITY:</w:t>
            </w:r>
            <w:r w:rsidR="00D25731" w:rsidRPr="00D25731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</w:t>
            </w:r>
            <w:r w:rsidRPr="00D25731">
              <w:rPr>
                <w:rFonts w:ascii="Microsoft JhengHei UI" w:eastAsia="Microsoft JhengHei UI" w:hAnsi="Microsoft JhengHei UI"/>
                <w:sz w:val="20"/>
                <w:szCs w:val="20"/>
              </w:rPr>
              <w:t>Bengaluru,560068</w:t>
            </w:r>
          </w:p>
          <w:p w14:paraId="3E042ACB" w14:textId="77777777" w:rsidR="00AF712D" w:rsidRPr="00E4381A" w:rsidRDefault="00AF712D" w:rsidP="004D3011">
            <w:pPr>
              <w:rPr>
                <w:rStyle w:val="Hyperlink"/>
              </w:rPr>
            </w:pPr>
          </w:p>
          <w:p w14:paraId="20B058BD" w14:textId="04462794" w:rsidR="00AF712D" w:rsidRPr="00DF6117" w:rsidRDefault="00AF712D" w:rsidP="00CB0055">
            <w:pPr>
              <w:pStyle w:val="Heading3"/>
              <w:rPr>
                <w:u w:val="single"/>
              </w:rPr>
            </w:pPr>
            <w:r w:rsidRPr="00DF6117">
              <w:rPr>
                <w:u w:val="single"/>
              </w:rPr>
              <w:t>IT skills</w:t>
            </w:r>
            <w:r w:rsidR="00DF6117" w:rsidRPr="00DF6117">
              <w:rPr>
                <w:u w:val="single"/>
              </w:rPr>
              <w:t>:</w:t>
            </w:r>
          </w:p>
          <w:p w14:paraId="2C852E01" w14:textId="567D20AB" w:rsidR="00AF712D" w:rsidRPr="00DE604C" w:rsidRDefault="00AF712D" w:rsidP="00D25731">
            <w:pPr>
              <w:autoSpaceDE w:val="0"/>
              <w:autoSpaceDN w:val="0"/>
              <w:jc w:val="both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r w:rsidRPr="00671C8E">
              <w:rPr>
                <w:rFonts w:ascii="Microsoft JhengHei UI" w:eastAsia="Microsoft JhengHei UI" w:hAnsi="Microsoft JhengHei UI" w:cs="Times New Roman"/>
                <w:b/>
                <w:bCs/>
                <w:sz w:val="20"/>
                <w:szCs w:val="20"/>
              </w:rPr>
              <w:t>Programming Languages</w:t>
            </w:r>
            <w:r w:rsidRPr="00DE604C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 xml:space="preserve">: Angular, </w:t>
            </w:r>
            <w:r w:rsidR="00F42896" w:rsidRPr="00DE604C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>AngularJS</w:t>
            </w:r>
            <w:r w:rsidRPr="00DE604C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>,</w:t>
            </w:r>
            <w:r w:rsidR="00A1709F" w:rsidRPr="00DE604C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 xml:space="preserve"> Java, Android, </w:t>
            </w:r>
            <w:r w:rsidRPr="00DE604C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>IOS(Swift), C, SQL</w:t>
            </w:r>
            <w:r w:rsidRPr="00DE604C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,</w:t>
            </w:r>
            <w:r w:rsidRPr="00DE604C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TypeScript, HTML, CSS, SCSS.</w:t>
            </w:r>
          </w:p>
          <w:p w14:paraId="5BE465EF" w14:textId="77777777" w:rsidR="00AF712D" w:rsidRPr="00DE604C" w:rsidRDefault="00AF712D" w:rsidP="00D25731">
            <w:pPr>
              <w:autoSpaceDE w:val="0"/>
              <w:autoSpaceDN w:val="0"/>
              <w:jc w:val="both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</w:p>
          <w:p w14:paraId="0C42AA98" w14:textId="7802E7CC" w:rsidR="00AF712D" w:rsidRPr="00DE604C" w:rsidRDefault="00AF712D" w:rsidP="00D25731">
            <w:pPr>
              <w:autoSpaceDE w:val="0"/>
              <w:autoSpaceDN w:val="0"/>
              <w:jc w:val="both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r w:rsidRPr="00671C8E">
              <w:rPr>
                <w:rFonts w:ascii="Microsoft JhengHei UI" w:eastAsia="Microsoft JhengHei UI" w:hAnsi="Microsoft JhengHei UI" w:cs="Times New Roman"/>
                <w:b/>
                <w:bCs/>
                <w:sz w:val="20"/>
                <w:szCs w:val="20"/>
              </w:rPr>
              <w:t>Software Tools:</w:t>
            </w:r>
            <w:r w:rsidRPr="00DE604C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</w:t>
            </w:r>
            <w:r w:rsidR="00A1709F" w:rsidRPr="00DE604C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Visual Code</w:t>
            </w:r>
            <w:r w:rsidR="00A1709F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, </w:t>
            </w:r>
            <w:r w:rsidRPr="00DE604C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E</w:t>
            </w:r>
            <w:r w:rsidR="0095488F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clipse</w:t>
            </w:r>
            <w:r w:rsidRPr="00DE604C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, Android Studio, Xcode</w:t>
            </w:r>
            <w:r w:rsidR="00A1709F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, Deaver</w:t>
            </w:r>
            <w:r w:rsidRPr="00DE604C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.</w:t>
            </w:r>
          </w:p>
          <w:p w14:paraId="3F65239C" w14:textId="77777777" w:rsidR="00AF712D" w:rsidRPr="00DE604C" w:rsidRDefault="00AF712D" w:rsidP="00D25731">
            <w:pPr>
              <w:autoSpaceDE w:val="0"/>
              <w:autoSpaceDN w:val="0"/>
              <w:jc w:val="both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</w:p>
          <w:p w14:paraId="6DDAB80D" w14:textId="3F44DE3C" w:rsidR="00AF712D" w:rsidRPr="00DE604C" w:rsidRDefault="00AF712D" w:rsidP="00D25731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671C8E">
              <w:rPr>
                <w:rFonts w:ascii="Microsoft JhengHei UI" w:eastAsia="Microsoft JhengHei UI" w:hAnsi="Microsoft JhengHei UI"/>
                <w:b/>
                <w:bCs/>
                <w:sz w:val="20"/>
                <w:szCs w:val="20"/>
              </w:rPr>
              <w:t>Operating Systems:</w:t>
            </w:r>
            <w:r w:rsidRPr="00DE604C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Windows, LINUX</w:t>
            </w:r>
            <w:r w:rsidR="008209B2">
              <w:rPr>
                <w:rFonts w:ascii="Microsoft JhengHei UI" w:eastAsia="Microsoft JhengHei UI" w:hAnsi="Microsoft JhengHei UI"/>
                <w:sz w:val="20"/>
                <w:szCs w:val="20"/>
              </w:rPr>
              <w:t>, Mac.</w:t>
            </w:r>
          </w:p>
          <w:p w14:paraId="556730DD" w14:textId="77777777" w:rsidR="008209B2" w:rsidRDefault="008209B2" w:rsidP="00D25731">
            <w:pPr>
              <w:rPr>
                <w:rFonts w:ascii="Microsoft JhengHei UI" w:eastAsia="Microsoft JhengHei UI" w:hAnsi="Microsoft JhengHei UI"/>
                <w:b/>
                <w:bCs/>
                <w:sz w:val="20"/>
                <w:szCs w:val="20"/>
              </w:rPr>
            </w:pPr>
          </w:p>
          <w:p w14:paraId="367BE538" w14:textId="5046396A" w:rsidR="00AF712D" w:rsidRPr="00DE604C" w:rsidRDefault="00AF712D" w:rsidP="00D25731">
            <w:pPr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r w:rsidRPr="00671C8E">
              <w:rPr>
                <w:rFonts w:ascii="Microsoft JhengHei UI" w:eastAsia="Microsoft JhengHei UI" w:hAnsi="Microsoft JhengHei UI"/>
                <w:b/>
                <w:bCs/>
                <w:sz w:val="20"/>
                <w:szCs w:val="20"/>
              </w:rPr>
              <w:t>Other Tools</w:t>
            </w:r>
            <w:r w:rsidRPr="00671C8E">
              <w:rPr>
                <w:rFonts w:ascii="Microsoft JhengHei UI" w:eastAsia="Microsoft JhengHei UI" w:hAnsi="Microsoft JhengHei UI"/>
                <w:sz w:val="20"/>
                <w:szCs w:val="20"/>
              </w:rPr>
              <w:t>:</w:t>
            </w:r>
            <w:r w:rsidRPr="00DE604C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 GIT,</w:t>
            </w:r>
            <w:r w:rsidR="008209B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GitHub,</w:t>
            </w:r>
            <w:r w:rsidRPr="00DE604C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Jenkins,</w:t>
            </w:r>
            <w:r w:rsidR="008209B2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</w:t>
            </w:r>
            <w:proofErr w:type="spellStart"/>
            <w:r w:rsidR="008209B2">
              <w:rPr>
                <w:rFonts w:ascii="Microsoft JhengHei UI" w:eastAsia="Microsoft JhengHei UI" w:hAnsi="Microsoft JhengHei UI"/>
                <w:sz w:val="20"/>
                <w:szCs w:val="20"/>
              </w:rPr>
              <w:t>ArgoCD</w:t>
            </w:r>
            <w:proofErr w:type="spellEnd"/>
            <w:r w:rsidRPr="00DE604C">
              <w:rPr>
                <w:rFonts w:ascii="Microsoft JhengHei UI" w:eastAsia="Microsoft JhengHei UI" w:hAnsi="Microsoft JhengHei UI"/>
                <w:sz w:val="20"/>
                <w:szCs w:val="20"/>
              </w:rPr>
              <w:t>,</w:t>
            </w:r>
            <w:r w:rsidR="00DE604C" w:rsidRPr="00DE604C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</w:t>
            </w:r>
            <w:r w:rsidRPr="00DE604C">
              <w:rPr>
                <w:rFonts w:ascii="Microsoft JhengHei UI" w:eastAsia="Microsoft JhengHei UI" w:hAnsi="Microsoft JhengHei UI"/>
                <w:sz w:val="20"/>
                <w:szCs w:val="20"/>
              </w:rPr>
              <w:t>Docker.</w:t>
            </w:r>
          </w:p>
          <w:p w14:paraId="6B037C6D" w14:textId="57FBD4B3" w:rsidR="00AF712D" w:rsidRDefault="00AF712D" w:rsidP="00E0257F">
            <w:pPr>
              <w:pStyle w:val="Heading3"/>
            </w:pPr>
          </w:p>
          <w:p w14:paraId="27CC6B37" w14:textId="12691396" w:rsidR="00AF712D" w:rsidRPr="00DF6117" w:rsidRDefault="00AF712D" w:rsidP="00472972">
            <w:pPr>
              <w:pStyle w:val="Heading3"/>
              <w:rPr>
                <w:u w:val="single"/>
              </w:rPr>
            </w:pPr>
            <w:r w:rsidRPr="00DF6117">
              <w:rPr>
                <w:u w:val="single"/>
              </w:rPr>
              <w:t>Education</w:t>
            </w:r>
            <w:r w:rsidR="00DF6117">
              <w:rPr>
                <w:u w:val="single"/>
              </w:rPr>
              <w:t>:</w:t>
            </w:r>
          </w:p>
          <w:p w14:paraId="43CE5152" w14:textId="7BB2F6BD" w:rsidR="00AF712D" w:rsidRPr="00671C8E" w:rsidRDefault="00AF712D" w:rsidP="00375F2F">
            <w:pPr>
              <w:pStyle w:val="BodyText"/>
              <w:numPr>
                <w:ilvl w:val="0"/>
                <w:numId w:val="6"/>
              </w:numPr>
              <w:spacing w:line="240" w:lineRule="auto"/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</w:pPr>
            <w:r w:rsidRPr="00671C8E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 xml:space="preserve">Obtained Bachelor of Engineering (B.E.) in Information Science and Engineering from </w:t>
            </w:r>
            <w:proofErr w:type="spellStart"/>
            <w:r w:rsidRPr="00671C8E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>Basaveshwar</w:t>
            </w:r>
            <w:proofErr w:type="spellEnd"/>
            <w:r w:rsidRPr="00671C8E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 xml:space="preserve"> Engineering College, Bagalkot</w:t>
            </w:r>
            <w:r w:rsidR="00756468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>.</w:t>
            </w:r>
          </w:p>
          <w:p w14:paraId="1F9890C7" w14:textId="5CFCB52D" w:rsidR="00375F2F" w:rsidRPr="00671C8E" w:rsidRDefault="00375F2F" w:rsidP="00375F2F">
            <w:pPr>
              <w:pStyle w:val="BodyText"/>
              <w:numPr>
                <w:ilvl w:val="0"/>
                <w:numId w:val="6"/>
              </w:numPr>
              <w:spacing w:line="240" w:lineRule="auto"/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</w:pPr>
            <w:r w:rsidRPr="00671C8E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 xml:space="preserve">Completed P.U.C in BLDE College, </w:t>
            </w:r>
            <w:proofErr w:type="spellStart"/>
            <w:r w:rsidRPr="00671C8E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>Jamakhandi</w:t>
            </w:r>
            <w:proofErr w:type="spellEnd"/>
            <w:r w:rsidR="00756468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>.</w:t>
            </w:r>
          </w:p>
          <w:p w14:paraId="3AF6E0EF" w14:textId="1BB0BB5B" w:rsidR="00375F2F" w:rsidRDefault="00375F2F" w:rsidP="00375F2F">
            <w:pPr>
              <w:pStyle w:val="BodyText"/>
              <w:numPr>
                <w:ilvl w:val="0"/>
                <w:numId w:val="6"/>
              </w:numPr>
              <w:spacing w:line="240" w:lineRule="auto"/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</w:pPr>
            <w:r w:rsidRPr="00671C8E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>Completed S.S.L.C in Sri Sathya Sai Institute, </w:t>
            </w:r>
            <w:proofErr w:type="spellStart"/>
            <w:r w:rsidRPr="00671C8E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>Muddenhalli</w:t>
            </w:r>
            <w:proofErr w:type="spellEnd"/>
            <w:r w:rsidRPr="00671C8E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 xml:space="preserve"> </w:t>
            </w:r>
          </w:p>
          <w:p w14:paraId="1A8A5BF6" w14:textId="77777777" w:rsidR="00756468" w:rsidRDefault="00756468" w:rsidP="00756468">
            <w:pPr>
              <w:pStyle w:val="BodyText"/>
              <w:spacing w:line="240" w:lineRule="auto"/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</w:pPr>
          </w:p>
          <w:p w14:paraId="381FB5FD" w14:textId="77777777" w:rsidR="00756468" w:rsidRPr="00671C8E" w:rsidRDefault="00756468" w:rsidP="00756468">
            <w:pPr>
              <w:pStyle w:val="BodyText"/>
              <w:spacing w:line="240" w:lineRule="auto"/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</w:pPr>
          </w:p>
          <w:p w14:paraId="791D706B" w14:textId="381BAF5B" w:rsidR="00D25731" w:rsidRDefault="00D25731" w:rsidP="00D25731">
            <w:pPr>
              <w:ind w:firstLine="96"/>
            </w:pPr>
          </w:p>
          <w:p w14:paraId="775E6A89" w14:textId="77777777" w:rsidR="00D25731" w:rsidRDefault="00D25731" w:rsidP="00EE1624"/>
          <w:p w14:paraId="2626A604" w14:textId="64212B85" w:rsidR="00AF712D" w:rsidRPr="00DF6117" w:rsidRDefault="002433F3" w:rsidP="00B53A9D">
            <w:pPr>
              <w:pStyle w:val="Heading3"/>
              <w:rPr>
                <w:u w:val="single"/>
              </w:rPr>
            </w:pPr>
            <w:r w:rsidRPr="00DF6117">
              <w:rPr>
                <w:u w:val="single"/>
              </w:rPr>
              <w:t>Employer’s</w:t>
            </w:r>
            <w:r w:rsidR="00DF6117">
              <w:rPr>
                <w:u w:val="single"/>
              </w:rPr>
              <w:t>:</w:t>
            </w:r>
          </w:p>
          <w:p w14:paraId="79AA2BC1" w14:textId="13EC5EE9" w:rsidR="00671C8E" w:rsidRPr="00671C8E" w:rsidRDefault="00671C8E" w:rsidP="00B53A9D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671C8E">
              <w:rPr>
                <w:rFonts w:ascii="Microsoft JhengHei UI" w:eastAsia="Microsoft JhengHei UI" w:hAnsi="Microsoft JhengHei UI"/>
                <w:sz w:val="20"/>
                <w:szCs w:val="20"/>
              </w:rPr>
              <w:lastRenderedPageBreak/>
              <w:t>Legends Consulting Pvt. ltd. (February 2015 to October 2015)</w:t>
            </w:r>
          </w:p>
          <w:p w14:paraId="105D82A1" w14:textId="58909F9C" w:rsidR="00671C8E" w:rsidRPr="00671C8E" w:rsidRDefault="00671C8E" w:rsidP="00B53A9D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proofErr w:type="spellStart"/>
            <w:r w:rsidRPr="00671C8E">
              <w:rPr>
                <w:rFonts w:ascii="Microsoft JhengHei UI" w:eastAsia="Microsoft JhengHei UI" w:hAnsi="Microsoft JhengHei UI"/>
                <w:sz w:val="20"/>
                <w:szCs w:val="20"/>
              </w:rPr>
              <w:t>Inbridge</w:t>
            </w:r>
            <w:proofErr w:type="spellEnd"/>
            <w:r w:rsidRPr="00671C8E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Solutions Pvt. Ltd. (November 2015 to October 2017)</w:t>
            </w:r>
          </w:p>
          <w:p w14:paraId="6E69032C" w14:textId="47DB1C01" w:rsidR="00671C8E" w:rsidRPr="00671C8E" w:rsidRDefault="00671C8E" w:rsidP="00B53A9D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671C8E">
              <w:rPr>
                <w:rFonts w:ascii="Microsoft JhengHei UI" w:eastAsia="Microsoft JhengHei UI" w:hAnsi="Microsoft JhengHei UI"/>
                <w:sz w:val="20"/>
                <w:szCs w:val="20"/>
              </w:rPr>
              <w:t>NEC Technologies India Pvt. Ltd. (February 2018 to August 2018)</w:t>
            </w:r>
          </w:p>
          <w:p w14:paraId="4DABA106" w14:textId="6E352790" w:rsidR="00671C8E" w:rsidRPr="00671C8E" w:rsidRDefault="00671C8E" w:rsidP="00B53A9D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proofErr w:type="spellStart"/>
            <w:r w:rsidRPr="00671C8E">
              <w:rPr>
                <w:rFonts w:ascii="Microsoft JhengHei UI" w:eastAsia="Microsoft JhengHei UI" w:hAnsi="Microsoft JhengHei UI"/>
                <w:sz w:val="20"/>
                <w:szCs w:val="20"/>
              </w:rPr>
              <w:t>iNube</w:t>
            </w:r>
            <w:proofErr w:type="spellEnd"/>
            <w:r w:rsidRPr="00671C8E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Software Solutions (September 2018 to October 2019).</w:t>
            </w:r>
          </w:p>
          <w:p w14:paraId="646CF9B5" w14:textId="7404612B" w:rsidR="002433F3" w:rsidRPr="00671C8E" w:rsidRDefault="00671C8E" w:rsidP="00B53A9D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671C8E">
              <w:rPr>
                <w:rFonts w:ascii="Microsoft JhengHei UI" w:eastAsia="Microsoft JhengHei UI" w:hAnsi="Microsoft JhengHei UI"/>
                <w:sz w:val="20"/>
                <w:szCs w:val="20"/>
              </w:rPr>
              <w:t>Currently working in Subex Ltd.</w:t>
            </w:r>
          </w:p>
          <w:p w14:paraId="4A221B29" w14:textId="77777777" w:rsidR="002433F3" w:rsidRDefault="002433F3" w:rsidP="00B53A9D"/>
          <w:p w14:paraId="66EA125F" w14:textId="30600E47" w:rsidR="00994A75" w:rsidRDefault="00994A75" w:rsidP="00B53A9D">
            <w:pPr>
              <w:rPr>
                <w:rFonts w:asciiTheme="majorHAnsi" w:hAnsiTheme="majorHAnsi"/>
                <w:b/>
                <w:bCs/>
                <w:color w:val="548AB7" w:themeColor="accent1" w:themeShade="BF"/>
                <w:sz w:val="28"/>
                <w:szCs w:val="28"/>
                <w:u w:val="single"/>
              </w:rPr>
            </w:pPr>
            <w:r w:rsidRPr="00B53A9D">
              <w:rPr>
                <w:rFonts w:asciiTheme="majorHAnsi" w:hAnsiTheme="majorHAnsi"/>
                <w:b/>
                <w:bCs/>
                <w:color w:val="548AB7" w:themeColor="accent1" w:themeShade="BF"/>
                <w:sz w:val="28"/>
                <w:szCs w:val="28"/>
                <w:u w:val="single"/>
              </w:rPr>
              <w:t>ACHIEVEMENTS:</w:t>
            </w:r>
          </w:p>
          <w:p w14:paraId="730E5B2C" w14:textId="77777777" w:rsidR="00B53A9D" w:rsidRPr="00B53A9D" w:rsidRDefault="00B53A9D" w:rsidP="00B53A9D">
            <w:pPr>
              <w:rPr>
                <w:rFonts w:asciiTheme="majorHAnsi" w:hAnsiTheme="majorHAnsi"/>
                <w:b/>
                <w:bCs/>
                <w:color w:val="548AB7" w:themeColor="accent1" w:themeShade="BF"/>
                <w:sz w:val="28"/>
                <w:szCs w:val="28"/>
                <w:u w:val="single"/>
              </w:rPr>
            </w:pPr>
          </w:p>
          <w:p w14:paraId="45309437" w14:textId="1B1F6E00" w:rsidR="00994A75" w:rsidRDefault="00994A75" w:rsidP="00B53A9D">
            <w:pPr>
              <w:pStyle w:val="BodyText"/>
              <w:numPr>
                <w:ilvl w:val="0"/>
                <w:numId w:val="16"/>
              </w:numPr>
              <w:spacing w:line="240" w:lineRule="auto"/>
              <w:jc w:val="both"/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</w:pPr>
            <w:r w:rsidRPr="00994A75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>Honored with "BULL’S EYE HITTER"</w:t>
            </w:r>
            <w:r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 xml:space="preserve"> and </w:t>
            </w:r>
            <w:r w:rsidRPr="00994A75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>"Inspiring Innovator for creative and innovative thinking which resulted in improved code &amp; test quality of the product</w:t>
            </w:r>
            <w:r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>.</w:t>
            </w:r>
          </w:p>
          <w:p w14:paraId="1BAA7A1F" w14:textId="77777777" w:rsidR="00B53A9D" w:rsidRDefault="00B53A9D" w:rsidP="00B53A9D">
            <w:pPr>
              <w:pStyle w:val="BodyText"/>
              <w:spacing w:line="240" w:lineRule="auto"/>
              <w:ind w:left="720"/>
              <w:jc w:val="both"/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</w:pPr>
          </w:p>
          <w:p w14:paraId="04E33E4E" w14:textId="6C56B179" w:rsidR="002433F3" w:rsidRPr="00B53A9D" w:rsidRDefault="00DF6117" w:rsidP="00B53A9D">
            <w:pPr>
              <w:rPr>
                <w:rFonts w:asciiTheme="majorHAnsi" w:hAnsiTheme="majorHAnsi"/>
                <w:b/>
                <w:bCs/>
                <w:color w:val="548AB7" w:themeColor="accent1" w:themeShade="BF"/>
                <w:sz w:val="28"/>
                <w:szCs w:val="28"/>
                <w:u w:val="single"/>
              </w:rPr>
            </w:pPr>
            <w:r w:rsidRPr="00B53A9D">
              <w:rPr>
                <w:rFonts w:asciiTheme="majorHAnsi" w:hAnsiTheme="majorHAnsi"/>
                <w:b/>
                <w:bCs/>
                <w:color w:val="548AB7" w:themeColor="accent1" w:themeShade="BF"/>
                <w:sz w:val="28"/>
                <w:szCs w:val="28"/>
                <w:u w:val="single"/>
              </w:rPr>
              <w:t>CERTIFICATION:</w:t>
            </w:r>
          </w:p>
          <w:p w14:paraId="1E7AC4E0" w14:textId="77777777" w:rsidR="00DE604C" w:rsidRDefault="00DE604C" w:rsidP="00B53A9D">
            <w:pPr>
              <w:rPr>
                <w:rFonts w:asciiTheme="majorHAnsi" w:hAnsiTheme="majorHAnsi"/>
                <w:b/>
                <w:bCs/>
                <w:color w:val="548AB7" w:themeColor="accent1" w:themeShade="BF"/>
                <w:sz w:val="28"/>
                <w:szCs w:val="28"/>
              </w:rPr>
            </w:pPr>
          </w:p>
          <w:p w14:paraId="37D3B805" w14:textId="228380D6" w:rsidR="00DE604C" w:rsidRPr="00B65093" w:rsidRDefault="00DE604C" w:rsidP="00B53A9D">
            <w:pPr>
              <w:pStyle w:val="BodyText"/>
              <w:numPr>
                <w:ilvl w:val="0"/>
                <w:numId w:val="16"/>
              </w:numPr>
              <w:spacing w:line="240" w:lineRule="auto"/>
              <w:jc w:val="both"/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</w:pPr>
            <w:r w:rsidRPr="00B65093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>Certified in</w:t>
            </w:r>
            <w:r w:rsidRPr="00B65093">
              <w:rPr>
                <w:rFonts w:ascii="Microsoft JhengHei UI" w:eastAsia="Microsoft JhengHei UI" w:hAnsi="Microsoft JhengHei UI" w:cs="Times New Roman"/>
                <w:b/>
                <w:bCs/>
                <w:sz w:val="20"/>
                <w:szCs w:val="20"/>
              </w:rPr>
              <w:t xml:space="preserve"> JAVA </w:t>
            </w:r>
            <w:r w:rsidRPr="00B65093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>and</w:t>
            </w:r>
            <w:r w:rsidRPr="00B65093">
              <w:rPr>
                <w:rFonts w:ascii="Microsoft JhengHei UI" w:eastAsia="Microsoft JhengHei UI" w:hAnsi="Microsoft JhengHei UI" w:cs="Times New Roman"/>
                <w:b/>
                <w:bCs/>
                <w:sz w:val="20"/>
                <w:szCs w:val="20"/>
              </w:rPr>
              <w:t xml:space="preserve"> J2EE</w:t>
            </w:r>
            <w:r w:rsidRPr="00B65093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 xml:space="preserve"> from </w:t>
            </w:r>
            <w:r w:rsidRPr="00B65093">
              <w:rPr>
                <w:rFonts w:ascii="Microsoft JhengHei UI" w:eastAsia="Microsoft JhengHei UI" w:hAnsi="Microsoft JhengHei UI" w:cs="Times New Roman"/>
                <w:b/>
                <w:bCs/>
                <w:sz w:val="20"/>
                <w:szCs w:val="20"/>
              </w:rPr>
              <w:t>JSpiders</w:t>
            </w:r>
            <w:r w:rsidRPr="00B65093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>, Bangalore.</w:t>
            </w:r>
          </w:p>
          <w:p w14:paraId="541F22C7" w14:textId="45A274D2" w:rsidR="00671C8E" w:rsidRDefault="00DE604C" w:rsidP="00B53A9D">
            <w:pPr>
              <w:pStyle w:val="BodyText"/>
              <w:numPr>
                <w:ilvl w:val="0"/>
                <w:numId w:val="16"/>
              </w:numPr>
              <w:spacing w:line="240" w:lineRule="auto"/>
              <w:jc w:val="both"/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</w:pPr>
            <w:r w:rsidRPr="00B65093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 xml:space="preserve">Certified in Angular Course from </w:t>
            </w:r>
            <w:proofErr w:type="spellStart"/>
            <w:r w:rsidRPr="00B65093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>Udamy</w:t>
            </w:r>
            <w:proofErr w:type="spellEnd"/>
            <w:r w:rsidRPr="00B65093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>.</w:t>
            </w:r>
          </w:p>
          <w:p w14:paraId="7B15A3C7" w14:textId="77777777" w:rsidR="006A56E1" w:rsidRPr="00B65093" w:rsidRDefault="006A56E1" w:rsidP="006A56E1">
            <w:pPr>
              <w:pStyle w:val="BodyText"/>
              <w:spacing w:line="240" w:lineRule="auto"/>
              <w:ind w:left="720"/>
              <w:jc w:val="both"/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</w:pPr>
          </w:p>
          <w:p w14:paraId="380DF7F2" w14:textId="54E36F3C" w:rsidR="00DE604C" w:rsidRPr="00DF6117" w:rsidRDefault="00DE604C" w:rsidP="00B53A9D">
            <w:pPr>
              <w:pStyle w:val="Heading3"/>
              <w:rPr>
                <w:u w:val="single"/>
              </w:rPr>
            </w:pPr>
            <w:r w:rsidRPr="00DF6117">
              <w:rPr>
                <w:u w:val="single"/>
              </w:rPr>
              <w:t>Interests</w:t>
            </w:r>
            <w:r w:rsidR="00DF6117">
              <w:rPr>
                <w:u w:val="single"/>
              </w:rPr>
              <w:t>:</w:t>
            </w:r>
          </w:p>
          <w:p w14:paraId="0AEDCF2A" w14:textId="77777777" w:rsidR="00DE604C" w:rsidRPr="00B65093" w:rsidRDefault="00DE604C" w:rsidP="00B53A9D">
            <w:pPr>
              <w:numPr>
                <w:ilvl w:val="0"/>
                <w:numId w:val="16"/>
              </w:numPr>
              <w:tabs>
                <w:tab w:val="left" w:pos="90"/>
                <w:tab w:val="left" w:pos="180"/>
                <w:tab w:val="left" w:pos="990"/>
                <w:tab w:val="left" w:pos="1080"/>
              </w:tabs>
              <w:autoSpaceDE w:val="0"/>
              <w:autoSpaceDN w:val="0"/>
              <w:jc w:val="both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r w:rsidRPr="00B65093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Playing chess and computer games.</w:t>
            </w:r>
          </w:p>
          <w:p w14:paraId="7317753B" w14:textId="6AB7E5C9" w:rsidR="00AF712D" w:rsidRPr="0095099F" w:rsidRDefault="00DE604C" w:rsidP="004D3011">
            <w:pPr>
              <w:numPr>
                <w:ilvl w:val="0"/>
                <w:numId w:val="16"/>
              </w:numPr>
              <w:tabs>
                <w:tab w:val="left" w:pos="90"/>
                <w:tab w:val="left" w:pos="180"/>
                <w:tab w:val="left" w:pos="990"/>
                <w:tab w:val="left" w:pos="1080"/>
              </w:tabs>
              <w:autoSpaceDE w:val="0"/>
              <w:autoSpaceDN w:val="0"/>
              <w:jc w:val="both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r w:rsidRPr="00B65093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Watching movies.</w:t>
            </w:r>
          </w:p>
        </w:tc>
        <w:tc>
          <w:tcPr>
            <w:tcW w:w="7654" w:type="dxa"/>
          </w:tcPr>
          <w:p w14:paraId="27ED0C6E" w14:textId="3A274AC7" w:rsidR="00AF712D" w:rsidRDefault="00AF712D" w:rsidP="00650763">
            <w:pPr>
              <w:pStyle w:val="Heading2"/>
            </w:pPr>
            <w:r>
              <w:lastRenderedPageBreak/>
              <w:t>About me</w:t>
            </w:r>
          </w:p>
          <w:p w14:paraId="6070E1D0" w14:textId="5C39AB5E" w:rsidR="00A33B66" w:rsidRPr="00A33B66" w:rsidRDefault="00A33B66" w:rsidP="00A33B66">
            <w:pPr>
              <w:jc w:val="both"/>
              <w:rPr>
                <w:rFonts w:ascii="Microsoft JhengHei UI" w:eastAsia="Microsoft JhengHei UI" w:hAnsi="Microsoft JhengHei UI" w:cs="Times New Roman"/>
                <w:sz w:val="20"/>
                <w:szCs w:val="20"/>
                <w:lang w:val="en-IN"/>
              </w:rPr>
            </w:pPr>
            <w:r w:rsidRPr="00A33B66">
              <w:rPr>
                <w:rFonts w:ascii="Microsoft JhengHei UI" w:eastAsia="Microsoft JhengHei UI" w:hAnsi="Microsoft JhengHei UI" w:cs="Times New Roman"/>
                <w:sz w:val="20"/>
                <w:szCs w:val="20"/>
                <w:lang w:val="en-IN"/>
              </w:rPr>
              <w:t xml:space="preserve">Senior Technical Anchor with approximately 10 years of experience in the software development lifecycle (SDLC), including analysis, design, development, testing, deployment, and documentation in accordance with ISO standards. Possess 5 years of expertise in Android and Hybrid Mobile Application Development, and 6 years in Web Application Development using Angular, AngularJS, TypeScript, HTML, Bootstrap, CSS, and SCSS. Proficient in modern DevOps and cloud-native technologies such as Docker, Kubernetes, and </w:t>
            </w:r>
            <w:proofErr w:type="spellStart"/>
            <w:r w:rsidRPr="00A33B66">
              <w:rPr>
                <w:rFonts w:ascii="Microsoft JhengHei UI" w:eastAsia="Microsoft JhengHei UI" w:hAnsi="Microsoft JhengHei UI" w:cs="Times New Roman"/>
                <w:sz w:val="20"/>
                <w:szCs w:val="20"/>
                <w:lang w:val="en-IN"/>
              </w:rPr>
              <w:t>ArgoCD</w:t>
            </w:r>
            <w:proofErr w:type="spellEnd"/>
            <w:r w:rsidRPr="00A33B66">
              <w:rPr>
                <w:rFonts w:ascii="Microsoft JhengHei UI" w:eastAsia="Microsoft JhengHei UI" w:hAnsi="Microsoft JhengHei UI" w:cs="Times New Roman"/>
                <w:sz w:val="20"/>
                <w:szCs w:val="20"/>
                <w:lang w:val="en-IN"/>
              </w:rPr>
              <w:t>, with hands-on experience in containerization, orchestration. Recently, I have started integrating AI solutions into web applications to enhance functionality and user experience. A detail-oriented problem solver, highly skilled at troubleshooting and resolving UI-related issues.</w:t>
            </w:r>
          </w:p>
          <w:p w14:paraId="23261480" w14:textId="1974E8C7" w:rsidR="00AF712D" w:rsidRDefault="00AF712D" w:rsidP="00650763">
            <w:pPr>
              <w:pStyle w:val="Heading2"/>
            </w:pPr>
            <w:r w:rsidRPr="00472972">
              <w:t>Core Competencies:</w:t>
            </w:r>
          </w:p>
          <w:p w14:paraId="2E69C4DC" w14:textId="0A9857D8" w:rsidR="00AF712D" w:rsidRPr="00774767" w:rsidRDefault="00AF712D" w:rsidP="006434A0">
            <w:pPr>
              <w:numPr>
                <w:ilvl w:val="0"/>
                <w:numId w:val="9"/>
              </w:numPr>
              <w:jc w:val="both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r w:rsidRPr="00D25731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>Strong</w:t>
            </w:r>
            <w:r w:rsidR="00886D2B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 xml:space="preserve"> Mobile</w:t>
            </w:r>
            <w:r w:rsidRPr="00D25731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 xml:space="preserve"> Application </w:t>
            </w:r>
            <w:r w:rsidR="00994A75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>D</w:t>
            </w:r>
            <w:r w:rsidRPr="00D25731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 xml:space="preserve">evelopment </w:t>
            </w:r>
            <w:r w:rsidR="00886D2B" w:rsidRPr="00886D2B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>skills in </w:t>
            </w:r>
            <w:r w:rsidR="00886D2B" w:rsidRPr="00886D2B">
              <w:rPr>
                <w:rFonts w:ascii="Microsoft JhengHei UI" w:eastAsia="Microsoft JhengHei UI" w:hAnsi="Microsoft JhengHei UI" w:cs="Times New Roman"/>
                <w:b/>
                <w:bCs/>
                <w:color w:val="000000"/>
                <w:sz w:val="20"/>
                <w:szCs w:val="20"/>
              </w:rPr>
              <w:t>Android</w:t>
            </w:r>
            <w:r w:rsidR="00886D2B" w:rsidRPr="00886D2B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>, </w:t>
            </w:r>
            <w:r w:rsidR="00886D2B" w:rsidRPr="00886D2B">
              <w:rPr>
                <w:rFonts w:ascii="Microsoft JhengHei UI" w:eastAsia="Microsoft JhengHei UI" w:hAnsi="Microsoft JhengHei UI" w:cs="Times New Roman"/>
                <w:b/>
                <w:bCs/>
                <w:color w:val="000000"/>
                <w:sz w:val="20"/>
                <w:szCs w:val="20"/>
              </w:rPr>
              <w:t>iOS (Swift)</w:t>
            </w:r>
            <w:r w:rsidR="00886D2B" w:rsidRPr="00886D2B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>, and hybrid frameworks such as </w:t>
            </w:r>
            <w:r w:rsidR="00886D2B" w:rsidRPr="00886D2B">
              <w:rPr>
                <w:rFonts w:ascii="Microsoft JhengHei UI" w:eastAsia="Microsoft JhengHei UI" w:hAnsi="Microsoft JhengHei UI" w:cs="Times New Roman"/>
                <w:b/>
                <w:bCs/>
                <w:color w:val="000000"/>
                <w:sz w:val="20"/>
                <w:szCs w:val="20"/>
              </w:rPr>
              <w:t>Angular</w:t>
            </w:r>
            <w:r w:rsidR="00886D2B" w:rsidRPr="00886D2B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>, </w:t>
            </w:r>
            <w:r w:rsidR="00886D2B" w:rsidRPr="00886D2B">
              <w:rPr>
                <w:rFonts w:ascii="Microsoft JhengHei UI" w:eastAsia="Microsoft JhengHei UI" w:hAnsi="Microsoft JhengHei UI" w:cs="Times New Roman"/>
                <w:b/>
                <w:bCs/>
                <w:color w:val="000000"/>
                <w:sz w:val="20"/>
                <w:szCs w:val="20"/>
              </w:rPr>
              <w:t>Ionic</w:t>
            </w:r>
            <w:r w:rsidR="00886D2B" w:rsidRPr="00886D2B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>, and </w:t>
            </w:r>
            <w:r w:rsidR="00886D2B" w:rsidRPr="00886D2B">
              <w:rPr>
                <w:rFonts w:ascii="Microsoft JhengHei UI" w:eastAsia="Microsoft JhengHei UI" w:hAnsi="Microsoft JhengHei UI" w:cs="Times New Roman"/>
                <w:b/>
                <w:bCs/>
                <w:color w:val="000000"/>
                <w:sz w:val="20"/>
                <w:szCs w:val="20"/>
              </w:rPr>
              <w:t>Cordova</w:t>
            </w:r>
            <w:r w:rsidR="00886D2B" w:rsidRPr="00886D2B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>.</w:t>
            </w:r>
          </w:p>
          <w:p w14:paraId="1650D6DC" w14:textId="7E07AB3C" w:rsidR="00886D2B" w:rsidRPr="00D25731" w:rsidRDefault="00886D2B" w:rsidP="006434A0">
            <w:pPr>
              <w:keepNext/>
              <w:keepLines/>
              <w:numPr>
                <w:ilvl w:val="0"/>
                <w:numId w:val="9"/>
              </w:numPr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Strong</w:t>
            </w:r>
            <w:r w:rsidR="0000006D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Experience in</w:t>
            </w:r>
            <w:r w:rsidRPr="00D25731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</w:t>
            </w:r>
            <w:r w:rsidRPr="00D25731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 xml:space="preserve">Web Applications development </w:t>
            </w:r>
            <w:proofErr w:type="gramStart"/>
            <w:r w:rsidR="0000006D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>using</w:t>
            </w:r>
            <w:r w:rsidRPr="00D25731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 xml:space="preserve"> </w:t>
            </w:r>
            <w:r w:rsidR="0000006D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 xml:space="preserve"> </w:t>
            </w:r>
            <w:r w:rsidRPr="00C4594C">
              <w:rPr>
                <w:rFonts w:ascii="Microsoft JhengHei UI" w:eastAsia="Microsoft JhengHei UI" w:hAnsi="Microsoft JhengHei UI" w:cs="Times New Roman"/>
                <w:b/>
                <w:bCs/>
                <w:color w:val="000000"/>
                <w:sz w:val="20"/>
                <w:szCs w:val="20"/>
              </w:rPr>
              <w:t>Angular</w:t>
            </w:r>
            <w:proofErr w:type="gramEnd"/>
            <w:r w:rsidRPr="00C4594C">
              <w:rPr>
                <w:rFonts w:ascii="Microsoft JhengHei UI" w:eastAsia="Microsoft JhengHei UI" w:hAnsi="Microsoft JhengHei UI" w:cs="Times New Roman"/>
                <w:b/>
                <w:bCs/>
                <w:color w:val="000000"/>
                <w:sz w:val="20"/>
                <w:szCs w:val="20"/>
              </w:rPr>
              <w:t>, Docker, Jenkins</w:t>
            </w:r>
            <w:r w:rsidR="0000006D" w:rsidRPr="00C4594C">
              <w:rPr>
                <w:rFonts w:ascii="Microsoft JhengHei UI" w:eastAsia="Microsoft JhengHei UI" w:hAnsi="Microsoft JhengHei UI" w:cs="Times New Roman"/>
                <w:b/>
                <w:bCs/>
                <w:color w:val="000000"/>
                <w:sz w:val="20"/>
                <w:szCs w:val="20"/>
              </w:rPr>
              <w:t>, CICD</w:t>
            </w:r>
            <w:r w:rsidRPr="00D25731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>.</w:t>
            </w:r>
          </w:p>
          <w:p w14:paraId="5F7A12B7" w14:textId="1831A6C2" w:rsidR="00AF712D" w:rsidRPr="00D25731" w:rsidRDefault="00886D2B" w:rsidP="006434A0">
            <w:pPr>
              <w:pStyle w:val="BodyText"/>
              <w:numPr>
                <w:ilvl w:val="0"/>
                <w:numId w:val="9"/>
              </w:numPr>
              <w:spacing w:line="240" w:lineRule="auto"/>
              <w:jc w:val="both"/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 xml:space="preserve">Strong Experience in </w:t>
            </w:r>
            <w:r w:rsidR="00AF712D" w:rsidRPr="00D25731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>Creating Responsive Web Pages using Angular Material Components, HTML, Bootstrap, CSS, SCSS.</w:t>
            </w:r>
          </w:p>
          <w:p w14:paraId="77318FA0" w14:textId="3326A0B8" w:rsidR="00AF712D" w:rsidRPr="00375F2F" w:rsidRDefault="00AF712D" w:rsidP="006434A0">
            <w:pPr>
              <w:numPr>
                <w:ilvl w:val="0"/>
                <w:numId w:val="9"/>
              </w:numPr>
              <w:jc w:val="both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r w:rsidRPr="00375F2F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 xml:space="preserve">Strong </w:t>
            </w:r>
            <w:r w:rsidRPr="00375F2F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Knowledge of Integration of 3</w:t>
            </w:r>
            <w:r w:rsidRPr="00375F2F">
              <w:rPr>
                <w:rFonts w:ascii="Microsoft JhengHei UI" w:eastAsia="Microsoft JhengHei UI" w:hAnsi="Microsoft JhengHei UI" w:cs="Times New Roman"/>
                <w:sz w:val="20"/>
                <w:szCs w:val="20"/>
                <w:vertAlign w:val="superscript"/>
              </w:rPr>
              <w:t>rd</w:t>
            </w:r>
            <w:r w:rsidRPr="00375F2F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Party API’s - </w:t>
            </w:r>
            <w:r w:rsidRPr="00375F2F">
              <w:rPr>
                <w:rFonts w:ascii="Microsoft JhengHei UI" w:eastAsia="Microsoft JhengHei UI" w:hAnsi="Microsoft JhengHei UI" w:cs="Times New Roman"/>
                <w:b/>
                <w:sz w:val="20"/>
                <w:szCs w:val="20"/>
              </w:rPr>
              <w:t>Google Map, Google Places, FCM,</w:t>
            </w:r>
            <w:r w:rsidR="00375F2F">
              <w:rPr>
                <w:rFonts w:ascii="Microsoft JhengHei UI" w:eastAsia="Microsoft JhengHei UI" w:hAnsi="Microsoft JhengHei UI" w:cs="Times New Roman"/>
                <w:b/>
                <w:sz w:val="20"/>
                <w:szCs w:val="20"/>
              </w:rPr>
              <w:t xml:space="preserve"> </w:t>
            </w:r>
            <w:r w:rsidRPr="00375F2F">
              <w:rPr>
                <w:rFonts w:ascii="Microsoft JhengHei UI" w:eastAsia="Microsoft JhengHei UI" w:hAnsi="Microsoft JhengHei UI" w:cs="Times New Roman"/>
                <w:b/>
                <w:sz w:val="20"/>
                <w:szCs w:val="20"/>
              </w:rPr>
              <w:t xml:space="preserve">Google Analytics, Google </w:t>
            </w:r>
            <w:r w:rsidR="00F42896" w:rsidRPr="00375F2F">
              <w:rPr>
                <w:rFonts w:ascii="Microsoft JhengHei UI" w:eastAsia="Microsoft JhengHei UI" w:hAnsi="Microsoft JhengHei UI" w:cs="Times New Roman"/>
                <w:b/>
                <w:sz w:val="20"/>
                <w:szCs w:val="20"/>
              </w:rPr>
              <w:t>Ad mob</w:t>
            </w:r>
            <w:r w:rsidRPr="00375F2F">
              <w:rPr>
                <w:rFonts w:ascii="Microsoft JhengHei UI" w:eastAsia="Microsoft JhengHei UI" w:hAnsi="Microsoft JhengHei UI" w:cs="Times New Roman"/>
                <w:b/>
                <w:sz w:val="20"/>
                <w:szCs w:val="20"/>
              </w:rPr>
              <w:t>, Graphs and Charts.</w:t>
            </w:r>
          </w:p>
          <w:p w14:paraId="435FD460" w14:textId="77777777" w:rsidR="00AF712D" w:rsidRPr="00882806" w:rsidRDefault="00AF712D" w:rsidP="006434A0">
            <w:pPr>
              <w:numPr>
                <w:ilvl w:val="0"/>
                <w:numId w:val="9"/>
              </w:numPr>
              <w:jc w:val="both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r w:rsidRPr="00D25731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Payment gateway used- </w:t>
            </w:r>
            <w:proofErr w:type="spellStart"/>
            <w:r w:rsidRPr="00D25731">
              <w:rPr>
                <w:rFonts w:ascii="Microsoft JhengHei UI" w:eastAsia="Microsoft JhengHei UI" w:hAnsi="Microsoft JhengHei UI" w:cs="Times New Roman"/>
                <w:b/>
                <w:sz w:val="20"/>
                <w:szCs w:val="20"/>
              </w:rPr>
              <w:t>PayTm</w:t>
            </w:r>
            <w:proofErr w:type="spellEnd"/>
            <w:r w:rsidRPr="00D25731">
              <w:rPr>
                <w:rFonts w:ascii="Microsoft JhengHei UI" w:eastAsia="Microsoft JhengHei UI" w:hAnsi="Microsoft JhengHei UI" w:cs="Times New Roman"/>
                <w:b/>
                <w:sz w:val="20"/>
                <w:szCs w:val="20"/>
              </w:rPr>
              <w:t>, PayUMoney.</w:t>
            </w:r>
          </w:p>
          <w:p w14:paraId="2BBEAE9D" w14:textId="6C94CDE8" w:rsidR="00882806" w:rsidRPr="0034616E" w:rsidRDefault="00882806" w:rsidP="006434A0">
            <w:pPr>
              <w:numPr>
                <w:ilvl w:val="0"/>
                <w:numId w:val="9"/>
              </w:numPr>
              <w:jc w:val="both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r w:rsidRPr="00882806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Provided customer support to ensure the best user experience and convert business logic into a user-friendly interface.</w:t>
            </w:r>
          </w:p>
          <w:p w14:paraId="6686194C" w14:textId="77777777" w:rsidR="00AF712D" w:rsidRPr="00472972" w:rsidRDefault="00AF712D" w:rsidP="00650763"/>
          <w:p w14:paraId="418570B8" w14:textId="50FB2BA1" w:rsidR="00AF712D" w:rsidRDefault="00AF712D" w:rsidP="00650763">
            <w:pPr>
              <w:pStyle w:val="Heading2"/>
            </w:pPr>
            <w:r w:rsidRPr="00AF712D">
              <w:t xml:space="preserve">Key </w:t>
            </w:r>
            <w:r w:rsidR="00375F2F" w:rsidRPr="00AF712D">
              <w:t>RESPONSIBILITIES:</w:t>
            </w:r>
          </w:p>
          <w:p w14:paraId="724D22EB" w14:textId="7EC95DB9" w:rsidR="00C4594C" w:rsidRPr="00C4594C" w:rsidRDefault="00AF712D" w:rsidP="006434A0">
            <w:pPr>
              <w:pStyle w:val="BodyText"/>
              <w:numPr>
                <w:ilvl w:val="0"/>
                <w:numId w:val="9"/>
              </w:numPr>
              <w:spacing w:line="240" w:lineRule="auto"/>
              <w:jc w:val="both"/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</w:pPr>
            <w:r w:rsidRPr="00375F2F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 xml:space="preserve">End to End </w:t>
            </w:r>
            <w:r w:rsidR="00C4594C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>Mobile</w:t>
            </w:r>
            <w:r w:rsidRPr="00375F2F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 xml:space="preserve"> Application</w:t>
            </w:r>
            <w:r w:rsidR="00C4594C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 xml:space="preserve"> Development</w:t>
            </w:r>
            <w:r w:rsidRPr="00375F2F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 xml:space="preserve"> </w:t>
            </w:r>
            <w:r w:rsidR="00C4594C" w:rsidRPr="001D6B4E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with a focus on good UI and high performance.</w:t>
            </w:r>
          </w:p>
          <w:p w14:paraId="21288AA0" w14:textId="50373DDD" w:rsidR="0021172B" w:rsidRPr="00375F2F" w:rsidRDefault="0021172B" w:rsidP="006434A0">
            <w:pPr>
              <w:pStyle w:val="BodyText"/>
              <w:numPr>
                <w:ilvl w:val="0"/>
                <w:numId w:val="9"/>
              </w:numPr>
              <w:spacing w:line="240" w:lineRule="auto"/>
              <w:jc w:val="both"/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</w:pPr>
            <w:r w:rsidRPr="00375F2F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Developed and implemented user interface (UI) designs for web applications, ensuring </w:t>
            </w:r>
            <w:r w:rsidR="00923E46" w:rsidRPr="00375F2F">
              <w:rPr>
                <w:rFonts w:ascii="Microsoft JhengHei UI" w:eastAsia="Microsoft JhengHei UI" w:hAnsi="Microsoft JhengHei UI"/>
                <w:sz w:val="20"/>
                <w:szCs w:val="20"/>
              </w:rPr>
              <w:t>cross browser</w:t>
            </w:r>
            <w:r w:rsidRPr="00375F2F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compatibility and responsiveness.</w:t>
            </w:r>
          </w:p>
          <w:p w14:paraId="0FDF111F" w14:textId="24057217" w:rsidR="0021172B" w:rsidRPr="00375F2F" w:rsidRDefault="0021172B" w:rsidP="006434A0">
            <w:pPr>
              <w:pStyle w:val="BodyText"/>
              <w:numPr>
                <w:ilvl w:val="0"/>
                <w:numId w:val="9"/>
              </w:numPr>
              <w:spacing w:line="240" w:lineRule="auto"/>
              <w:jc w:val="both"/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</w:pPr>
            <w:r w:rsidRPr="00375F2F">
              <w:rPr>
                <w:rFonts w:ascii="Microsoft JhengHei UI" w:eastAsia="Microsoft JhengHei UI" w:hAnsi="Microsoft JhengHei UI"/>
                <w:sz w:val="20"/>
                <w:szCs w:val="20"/>
              </w:rPr>
              <w:t>Translated design wireframes and mockups into functional web pages using HTML, CSS, TypeScript, And Angular.</w:t>
            </w:r>
          </w:p>
          <w:p w14:paraId="64BCEA01" w14:textId="72D223AD" w:rsidR="00AF712D" w:rsidRPr="00375F2F" w:rsidRDefault="0021172B" w:rsidP="006434A0">
            <w:pPr>
              <w:pStyle w:val="BodyText"/>
              <w:numPr>
                <w:ilvl w:val="0"/>
                <w:numId w:val="9"/>
              </w:numPr>
              <w:spacing w:line="240" w:lineRule="auto"/>
              <w:jc w:val="both"/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</w:pPr>
            <w:r w:rsidRPr="00375F2F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</w:t>
            </w:r>
            <w:r w:rsidR="00882806">
              <w:rPr>
                <w:rFonts w:ascii="Microsoft JhengHei UI" w:eastAsia="Microsoft JhengHei UI" w:hAnsi="Microsoft JhengHei UI"/>
                <w:sz w:val="20"/>
                <w:szCs w:val="20"/>
              </w:rPr>
              <w:t>Strong Knowledge</w:t>
            </w:r>
            <w:r w:rsidRPr="00375F2F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</w:t>
            </w:r>
            <w:r w:rsidR="00886D2B">
              <w:rPr>
                <w:rFonts w:ascii="Microsoft JhengHei UI" w:eastAsia="Microsoft JhengHei UI" w:hAnsi="Microsoft JhengHei UI"/>
                <w:sz w:val="20"/>
                <w:szCs w:val="20"/>
              </w:rPr>
              <w:t>in creating Rest Api services</w:t>
            </w:r>
            <w:r w:rsidR="00882806">
              <w:rPr>
                <w:rFonts w:ascii="Microsoft JhengHei UI" w:eastAsia="Microsoft JhengHei UI" w:hAnsi="Microsoft JhengHei UI"/>
                <w:sz w:val="20"/>
                <w:szCs w:val="20"/>
              </w:rPr>
              <w:t xml:space="preserve"> using Spring Boot and Microsoft </w:t>
            </w:r>
            <w:r w:rsidR="00882806" w:rsidRPr="00882806">
              <w:rPr>
                <w:rFonts w:ascii="Microsoft JhengHei UI" w:eastAsia="Microsoft JhengHei UI" w:hAnsi="Microsoft JhengHei UI"/>
                <w:sz w:val="20"/>
                <w:szCs w:val="20"/>
              </w:rPr>
              <w:t>ASP.NET Core</w:t>
            </w:r>
            <w:r w:rsidRPr="00375F2F">
              <w:rPr>
                <w:rFonts w:ascii="Microsoft JhengHei UI" w:eastAsia="Microsoft JhengHei UI" w:hAnsi="Microsoft JhengHei UI"/>
                <w:sz w:val="20"/>
                <w:szCs w:val="20"/>
              </w:rPr>
              <w:t>.</w:t>
            </w:r>
          </w:p>
          <w:p w14:paraId="440C720F" w14:textId="77777777" w:rsidR="006434A0" w:rsidRDefault="006434A0" w:rsidP="006434A0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r w:rsidRPr="00C4594C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Conducted peer code reviews to enhance the code quality of team members</w:t>
            </w:r>
            <w:r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.</w:t>
            </w:r>
          </w:p>
          <w:p w14:paraId="68BCC585" w14:textId="61138678" w:rsidR="0021172B" w:rsidRPr="00650763" w:rsidRDefault="0021172B" w:rsidP="006434A0">
            <w:pPr>
              <w:pStyle w:val="BodyText"/>
              <w:numPr>
                <w:ilvl w:val="0"/>
                <w:numId w:val="9"/>
              </w:numPr>
              <w:spacing w:line="240" w:lineRule="auto"/>
              <w:jc w:val="both"/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</w:pPr>
            <w:r w:rsidRPr="00375F2F">
              <w:rPr>
                <w:rFonts w:ascii="Microsoft JhengHei UI" w:eastAsia="Microsoft JhengHei UI" w:hAnsi="Microsoft JhengHei UI"/>
                <w:sz w:val="20"/>
                <w:szCs w:val="20"/>
              </w:rPr>
              <w:lastRenderedPageBreak/>
              <w:t>Collaborated with cross-functional teams, including designers and project managers, to ensure timely and successful project delivery.</w:t>
            </w:r>
          </w:p>
          <w:p w14:paraId="64D3D8B9" w14:textId="6333DBAC" w:rsidR="002433F3" w:rsidRDefault="00FD5086" w:rsidP="00650763">
            <w:pPr>
              <w:pStyle w:val="Heading2"/>
            </w:pPr>
            <w:r>
              <w:t xml:space="preserve">Mobile </w:t>
            </w:r>
            <w:r w:rsidR="009B7DD0">
              <w:t>APPLICATION</w:t>
            </w:r>
            <w:r w:rsidR="002433F3" w:rsidRPr="002433F3">
              <w:t xml:space="preserve"> Details:</w:t>
            </w:r>
          </w:p>
          <w:p w14:paraId="2A79AD6D" w14:textId="6E71C06B" w:rsidR="002433F3" w:rsidRPr="002433F3" w:rsidRDefault="002433F3" w:rsidP="00650763">
            <w:pPr>
              <w:pStyle w:val="Default"/>
              <w:jc w:val="both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r w:rsidRPr="00F132E9">
              <w:rPr>
                <w:rFonts w:ascii="Microsoft JhengHei UI" w:eastAsia="Microsoft JhengHei UI" w:hAnsi="Microsoft JhengHei UI" w:cs="Times New Roman"/>
                <w:b/>
                <w:sz w:val="22"/>
                <w:szCs w:val="22"/>
              </w:rPr>
              <w:t>Project Titles</w:t>
            </w:r>
            <w:r w:rsidRPr="00F132E9">
              <w:rPr>
                <w:rFonts w:ascii="Microsoft JhengHei UI" w:eastAsia="Microsoft JhengHei UI" w:hAnsi="Microsoft JhengHei UI" w:cs="Times New Roman"/>
                <w:bCs/>
                <w:sz w:val="22"/>
                <w:szCs w:val="22"/>
              </w:rPr>
              <w:t>:</w:t>
            </w:r>
            <w:r w:rsidRPr="002433F3">
              <w:rPr>
                <w:rFonts w:ascii="Microsoft JhengHei UI" w:eastAsia="Microsoft JhengHei UI" w:hAnsi="Microsoft JhengHei UI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433F3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TrackMe</w:t>
            </w:r>
            <w:proofErr w:type="spellEnd"/>
            <w:r w:rsidRPr="002433F3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2433F3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Pillanior</w:t>
            </w:r>
            <w:proofErr w:type="spellEnd"/>
            <w:r w:rsidR="001D6B4E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(</w:t>
            </w:r>
            <w:proofErr w:type="gramEnd"/>
            <w:r w:rsidR="001D6B4E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Android) /</w:t>
            </w:r>
            <w:r w:rsidRPr="002433F3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</w:t>
            </w:r>
            <w:proofErr w:type="spellStart"/>
            <w:r w:rsidRPr="002433F3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Avakaash</w:t>
            </w:r>
            <w:proofErr w:type="spellEnd"/>
            <w:r w:rsidRPr="002433F3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(Android and IOS APP)</w:t>
            </w:r>
            <w:r w:rsidR="001D6B4E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/</w:t>
            </w:r>
            <w:r w:rsidR="009B7DD0" w:rsidRPr="002433F3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</w:t>
            </w:r>
            <w:proofErr w:type="spellStart"/>
            <w:r w:rsidR="009B7DD0" w:rsidRPr="002433F3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RocFm</w:t>
            </w:r>
            <w:proofErr w:type="spellEnd"/>
            <w:r w:rsidR="009B7DD0" w:rsidRPr="002433F3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="009B7DD0" w:rsidRPr="002433F3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RocRA</w:t>
            </w:r>
            <w:proofErr w:type="spellEnd"/>
            <w:r w:rsidR="00C86A36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(</w:t>
            </w:r>
            <w:proofErr w:type="gramEnd"/>
            <w:r w:rsidR="00C86A36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I</w:t>
            </w:r>
            <w:r w:rsidR="001D6B4E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o</w:t>
            </w:r>
            <w:r w:rsidR="00C86A36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nic</w:t>
            </w:r>
            <w:r w:rsidR="001D6B4E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, Cordova &amp; Angular)</w:t>
            </w:r>
          </w:p>
          <w:p w14:paraId="18FEF9AE" w14:textId="2087B86F" w:rsidR="002433F3" w:rsidRPr="002433F3" w:rsidRDefault="00F132E9" w:rsidP="00650763">
            <w:pPr>
              <w:jc w:val="both"/>
              <w:rPr>
                <w:rFonts w:ascii="Microsoft JhengHei UI" w:eastAsia="Microsoft JhengHei UI" w:hAnsi="Microsoft JhengHei UI" w:cs="Times New Roman"/>
                <w:b/>
                <w:sz w:val="20"/>
                <w:szCs w:val="20"/>
              </w:rPr>
            </w:pPr>
            <w:r w:rsidRPr="00F132E9">
              <w:rPr>
                <w:rFonts w:ascii="Microsoft JhengHei UI" w:eastAsia="Microsoft JhengHei UI" w:hAnsi="Microsoft JhengHei UI" w:cs="Times New Roman"/>
                <w:b/>
                <w:bCs/>
                <w:sz w:val="22"/>
              </w:rPr>
              <w:t>Technologies &amp; Languages</w:t>
            </w:r>
            <w:r w:rsidR="002433F3" w:rsidRPr="00F132E9">
              <w:rPr>
                <w:rFonts w:ascii="Microsoft JhengHei UI" w:eastAsia="Microsoft JhengHei UI" w:hAnsi="Microsoft JhengHei UI" w:cs="Times New Roman"/>
                <w:b/>
                <w:bCs/>
                <w:sz w:val="22"/>
              </w:rPr>
              <w:t>:</w:t>
            </w:r>
            <w:r w:rsidR="002433F3" w:rsidRPr="002433F3">
              <w:rPr>
                <w:rFonts w:ascii="Microsoft JhengHei UI" w:eastAsia="Microsoft JhengHei UI" w:hAnsi="Microsoft JhengHei UI" w:cs="Times New Roman"/>
                <w:b/>
                <w:sz w:val="20"/>
                <w:szCs w:val="20"/>
              </w:rPr>
              <w:t xml:space="preserve"> </w:t>
            </w:r>
            <w:r w:rsidR="002433F3" w:rsidRPr="002433F3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>Android, Java,</w:t>
            </w:r>
            <w:r w:rsidR="009B7DD0" w:rsidRPr="002433F3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 xml:space="preserve"> Ionic, Cordova, Angular,</w:t>
            </w:r>
            <w:r w:rsidR="009B7DD0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9B7DD0" w:rsidRPr="002433F3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>AngularJs</w:t>
            </w:r>
            <w:proofErr w:type="spellEnd"/>
            <w:r w:rsidR="009B7DD0" w:rsidRPr="002433F3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>,</w:t>
            </w:r>
            <w:r w:rsidR="002433F3" w:rsidRPr="002433F3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 xml:space="preserve"> MySQL, Google Analytics, FCM, PDF, YouTube, Ad mob,</w:t>
            </w:r>
            <w:r w:rsidR="009B7DD0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9B7DD0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>AmCharts</w:t>
            </w:r>
            <w:proofErr w:type="spellEnd"/>
            <w:r w:rsidR="009B7DD0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 xml:space="preserve"> and</w:t>
            </w:r>
            <w:r w:rsidR="002433F3" w:rsidRPr="002433F3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 xml:space="preserve"> JSON.</w:t>
            </w:r>
          </w:p>
          <w:p w14:paraId="08BD3BD7" w14:textId="77777777" w:rsidR="002433F3" w:rsidRPr="002433F3" w:rsidRDefault="002433F3" w:rsidP="00650763">
            <w:pPr>
              <w:jc w:val="both"/>
              <w:rPr>
                <w:rFonts w:ascii="Microsoft JhengHei UI" w:eastAsia="Microsoft JhengHei UI" w:hAnsi="Microsoft JhengHei UI" w:cs="Times New Roman"/>
                <w:b/>
                <w:sz w:val="20"/>
                <w:szCs w:val="20"/>
              </w:rPr>
            </w:pPr>
            <w:r w:rsidRPr="00F132E9">
              <w:rPr>
                <w:rFonts w:ascii="Microsoft JhengHei UI" w:eastAsia="Microsoft JhengHei UI" w:hAnsi="Microsoft JhengHei UI" w:cs="Times New Roman"/>
                <w:b/>
                <w:sz w:val="22"/>
              </w:rPr>
              <w:t>Payment Gateways:</w:t>
            </w:r>
            <w:r w:rsidRPr="002433F3">
              <w:rPr>
                <w:rFonts w:ascii="Microsoft JhengHei UI" w:eastAsia="Microsoft JhengHei UI" w:hAnsi="Microsoft JhengHei UI" w:cs="Times New Roman"/>
                <w:b/>
                <w:sz w:val="20"/>
                <w:szCs w:val="20"/>
              </w:rPr>
              <w:t xml:space="preserve"> </w:t>
            </w:r>
            <w:r w:rsidRPr="002433F3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>PayUMoney, Paytm.</w:t>
            </w:r>
          </w:p>
          <w:p w14:paraId="3C562DD8" w14:textId="77777777" w:rsidR="002433F3" w:rsidRPr="00F132E9" w:rsidRDefault="002433F3" w:rsidP="00650763">
            <w:pPr>
              <w:jc w:val="both"/>
              <w:outlineLvl w:val="0"/>
              <w:rPr>
                <w:rFonts w:ascii="Microsoft JhengHei UI" w:eastAsia="Microsoft JhengHei UI" w:hAnsi="Microsoft JhengHei UI" w:cs="Times New Roman"/>
                <w:sz w:val="22"/>
                <w:u w:val="single"/>
                <w:lang w:val="en-IN"/>
              </w:rPr>
            </w:pPr>
            <w:r w:rsidRPr="00F132E9">
              <w:rPr>
                <w:rFonts w:ascii="Microsoft JhengHei UI" w:eastAsia="Microsoft JhengHei UI" w:hAnsi="Microsoft JhengHei UI" w:cs="Times New Roman"/>
                <w:b/>
                <w:bCs/>
                <w:sz w:val="22"/>
                <w:lang w:val="en-IN"/>
              </w:rPr>
              <w:t>Role and Responsibilities:</w:t>
            </w:r>
          </w:p>
          <w:p w14:paraId="00D437C4" w14:textId="77777777" w:rsidR="001D6B4E" w:rsidRPr="001D6B4E" w:rsidRDefault="001D6B4E" w:rsidP="006434A0">
            <w:pPr>
              <w:pStyle w:val="BodyText"/>
              <w:numPr>
                <w:ilvl w:val="0"/>
                <w:numId w:val="9"/>
              </w:numPr>
              <w:spacing w:line="240" w:lineRule="auto"/>
              <w:jc w:val="both"/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</w:pPr>
            <w:r w:rsidRPr="001D6B4E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End-to-end application development with a focus on good UI and high performance.</w:t>
            </w:r>
          </w:p>
          <w:p w14:paraId="4C7E5223" w14:textId="77777777" w:rsidR="001D6B4E" w:rsidRPr="001D6B4E" w:rsidRDefault="001D6B4E" w:rsidP="006434A0">
            <w:pPr>
              <w:pStyle w:val="BodyText"/>
              <w:numPr>
                <w:ilvl w:val="0"/>
                <w:numId w:val="9"/>
              </w:numPr>
              <w:spacing w:line="240" w:lineRule="auto"/>
              <w:jc w:val="both"/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</w:pPr>
            <w:r w:rsidRPr="001D6B4E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>Tested applications on various emulators and Android devices of different sizes.</w:t>
            </w:r>
          </w:p>
          <w:p w14:paraId="197F784F" w14:textId="77777777" w:rsidR="001D6B4E" w:rsidRPr="001D6B4E" w:rsidRDefault="001D6B4E" w:rsidP="006434A0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r w:rsidRPr="001D6B4E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 xml:space="preserve">Integrated third-party APIs such as Google Maps, Geo Location, Google Analytics, GCM, PDF, YouTube, </w:t>
            </w:r>
            <w:proofErr w:type="spellStart"/>
            <w:r w:rsidRPr="001D6B4E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>AdMob</w:t>
            </w:r>
            <w:proofErr w:type="spellEnd"/>
            <w:r w:rsidRPr="001D6B4E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>, and payment gateways.</w:t>
            </w:r>
          </w:p>
          <w:p w14:paraId="1500BCB1" w14:textId="7BFC710E" w:rsidR="002433F3" w:rsidRDefault="001D6B4E" w:rsidP="006434A0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r w:rsidRPr="001D6B4E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Published applications on the Play Store.</w:t>
            </w:r>
          </w:p>
          <w:p w14:paraId="34115157" w14:textId="58A1A669" w:rsidR="004C4A99" w:rsidRDefault="004C4A99" w:rsidP="00650763">
            <w:pPr>
              <w:rPr>
                <w:rFonts w:ascii="Times New Roman" w:eastAsia="Calibri" w:hAnsi="Times New Roman" w:cs="Times New Roman"/>
                <w:color w:val="365F91"/>
                <w:sz w:val="24"/>
                <w:szCs w:val="24"/>
                <w:u w:val="single"/>
                <w:shd w:val="clear" w:color="auto" w:fill="FFFFFF"/>
              </w:rPr>
            </w:pPr>
            <w:r w:rsidRPr="004C4A9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Link:</w:t>
            </w:r>
            <w:r w:rsidRPr="004C4A99">
              <w:rPr>
                <w:rFonts w:ascii="Times New Roman" w:eastAsia="Calibri" w:hAnsi="Times New Roman" w:cs="Times New Roman"/>
                <w:sz w:val="24"/>
                <w:szCs w:val="24"/>
                <w:u w:val="single"/>
                <w:shd w:val="clear" w:color="auto" w:fill="FFFFFF"/>
              </w:rPr>
              <w:t xml:space="preserve">  </w:t>
            </w:r>
            <w:r>
              <w:rPr>
                <w:rFonts w:ascii="Times New Roman" w:eastAsia="Calibri" w:hAnsi="Times New Roman" w:cs="Times New Roman"/>
                <w:color w:val="365F91"/>
                <w:sz w:val="24"/>
                <w:szCs w:val="24"/>
                <w:u w:val="single"/>
                <w:shd w:val="clear" w:color="auto" w:fill="FFFFFF"/>
              </w:rPr>
              <w:t>https://play.google.com/store/apps/details?id=com.inbridge.avakaash</w:t>
            </w:r>
          </w:p>
          <w:p w14:paraId="12831700" w14:textId="77777777" w:rsidR="001D6B4E" w:rsidRDefault="001D6B4E" w:rsidP="00650763">
            <w:pPr>
              <w:pStyle w:val="Heading2"/>
            </w:pPr>
          </w:p>
          <w:p w14:paraId="1FB7A685" w14:textId="1C924D2F" w:rsidR="002433F3" w:rsidRDefault="001B7CAF" w:rsidP="00650763">
            <w:pPr>
              <w:pStyle w:val="Heading2"/>
            </w:pPr>
            <w:r>
              <w:t>WeB</w:t>
            </w:r>
            <w:r w:rsidR="002433F3" w:rsidRPr="002433F3">
              <w:t xml:space="preserve"> Application Details:</w:t>
            </w:r>
          </w:p>
          <w:p w14:paraId="7D403C23" w14:textId="63BB433F" w:rsidR="002433F3" w:rsidRPr="0011600D" w:rsidRDefault="002433F3" w:rsidP="00650763">
            <w:pPr>
              <w:pStyle w:val="Default"/>
              <w:jc w:val="both"/>
              <w:rPr>
                <w:rFonts w:eastAsia="Microsoft JhengHei UI"/>
              </w:rPr>
            </w:pPr>
            <w:r w:rsidRPr="00F132E9">
              <w:rPr>
                <w:rFonts w:ascii="Microsoft JhengHei UI" w:eastAsia="Microsoft JhengHei UI" w:hAnsi="Microsoft JhengHei UI" w:cs="Times New Roman"/>
                <w:b/>
                <w:sz w:val="22"/>
                <w:szCs w:val="22"/>
              </w:rPr>
              <w:t>Project Titles</w:t>
            </w:r>
            <w:r w:rsidRPr="00F132E9">
              <w:rPr>
                <w:rFonts w:ascii="Microsoft JhengHei UI" w:eastAsia="Microsoft JhengHei UI" w:hAnsi="Microsoft JhengHei UI" w:cs="Times New Roman"/>
                <w:b/>
                <w:bCs/>
                <w:sz w:val="22"/>
                <w:szCs w:val="22"/>
              </w:rPr>
              <w:t>:</w:t>
            </w:r>
            <w:r w:rsidRPr="002433F3">
              <w:rPr>
                <w:rFonts w:ascii="Microsoft JhengHei UI" w:eastAsia="Microsoft JhengHei UI" w:hAnsi="Microsoft JhengHei UI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1B7CAF">
              <w:rPr>
                <w:rFonts w:ascii="Microsoft JhengHei UI" w:eastAsia="Microsoft JhengHei UI" w:hAnsi="Microsoft JhengHei UI" w:cs="Times New Roman"/>
                <w:b/>
                <w:bCs/>
                <w:sz w:val="20"/>
                <w:szCs w:val="20"/>
              </w:rPr>
              <w:t>HyperSense</w:t>
            </w:r>
            <w:proofErr w:type="spellEnd"/>
            <w:r w:rsidR="001B7CAF">
              <w:rPr>
                <w:rFonts w:ascii="Microsoft JhengHei UI" w:eastAsia="Microsoft JhengHei UI" w:hAnsi="Microsoft JhengHei UI" w:cs="Times New Roman"/>
                <w:b/>
                <w:bCs/>
                <w:sz w:val="20"/>
                <w:szCs w:val="20"/>
              </w:rPr>
              <w:t xml:space="preserve">, </w:t>
            </w:r>
            <w:r w:rsidRPr="002433F3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Fraud Management, Revenue Assurance</w:t>
            </w:r>
            <w:r w:rsidR="001B7CAF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.</w:t>
            </w:r>
          </w:p>
          <w:p w14:paraId="05D70D0E" w14:textId="00702D08" w:rsidR="00C4594C" w:rsidRDefault="00C4594C" w:rsidP="0011600D">
            <w:pPr>
              <w:jc w:val="both"/>
              <w:rPr>
                <w:rFonts w:ascii="Microsoft JhengHei UI" w:eastAsia="Microsoft JhengHei UI" w:hAnsi="Microsoft JhengHei UI" w:cs="Times New Roman"/>
                <w:sz w:val="20"/>
                <w:szCs w:val="20"/>
                <w:lang w:val="en-IN"/>
              </w:rPr>
            </w:pPr>
            <w:r w:rsidRPr="00F132E9">
              <w:rPr>
                <w:rFonts w:ascii="Microsoft JhengHei UI" w:eastAsia="Microsoft JhengHei UI" w:hAnsi="Microsoft JhengHei UI" w:cs="Times New Roman"/>
                <w:b/>
                <w:bCs/>
                <w:sz w:val="22"/>
              </w:rPr>
              <w:t>Technologies &amp; Languages</w:t>
            </w:r>
            <w:r w:rsidR="0011600D" w:rsidRPr="00F132E9">
              <w:rPr>
                <w:rFonts w:ascii="Microsoft JhengHei UI" w:eastAsia="Microsoft JhengHei UI" w:hAnsi="Microsoft JhengHei UI" w:cs="Times New Roman"/>
                <w:b/>
                <w:bCs/>
                <w:sz w:val="22"/>
                <w:lang w:val="en-IN"/>
              </w:rPr>
              <w:t>:</w:t>
            </w:r>
            <w:r w:rsidRPr="002433F3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 xml:space="preserve"> Angular</w:t>
            </w:r>
            <w:r w:rsidR="0011600D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>-</w:t>
            </w:r>
            <w:r w:rsidR="0011600D">
              <w:rPr>
                <w:rFonts w:ascii="Microsoft JhengHei UI" w:eastAsia="Microsoft JhengHei UI" w:hAnsi="Microsoft JhengHei UI" w:cs="Times New Roman"/>
                <w:sz w:val="20"/>
                <w:szCs w:val="20"/>
                <w:lang w:val="en-IN"/>
              </w:rPr>
              <w:t xml:space="preserve"> Typescript</w:t>
            </w:r>
            <w:r w:rsidRPr="002433F3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>,</w:t>
            </w:r>
            <w:r w:rsidR="0011600D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 xml:space="preserve"> Java- </w:t>
            </w:r>
            <w:r w:rsidR="0011600D">
              <w:rPr>
                <w:rFonts w:ascii="Microsoft JhengHei UI" w:eastAsia="Microsoft JhengHei UI" w:hAnsi="Microsoft JhengHei UI" w:cs="Times New Roman"/>
                <w:sz w:val="20"/>
                <w:szCs w:val="20"/>
                <w:lang w:val="en-IN"/>
              </w:rPr>
              <w:t>Spring Boot</w:t>
            </w:r>
            <w:r w:rsidR="0011600D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>,</w:t>
            </w:r>
            <w:r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 xml:space="preserve"> Docker, Jenkins, CICD, </w:t>
            </w:r>
            <w:proofErr w:type="spellStart"/>
            <w:r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>ArgoCD</w:t>
            </w:r>
            <w:proofErr w:type="spellEnd"/>
            <w:r w:rsidR="00C86A36">
              <w:rPr>
                <w:rFonts w:ascii="Microsoft JhengHei UI" w:eastAsia="Microsoft JhengHei UI" w:hAnsi="Microsoft JhengHei UI" w:cs="Times New Roman"/>
                <w:sz w:val="20"/>
                <w:szCs w:val="20"/>
                <w:lang w:val="en-IN"/>
              </w:rPr>
              <w:t xml:space="preserve">, </w:t>
            </w:r>
            <w:r w:rsidR="002433F3" w:rsidRPr="002433F3">
              <w:rPr>
                <w:rFonts w:ascii="Microsoft JhengHei UI" w:eastAsia="Microsoft JhengHei UI" w:hAnsi="Microsoft JhengHei UI" w:cs="Times New Roman"/>
                <w:sz w:val="20"/>
                <w:szCs w:val="20"/>
                <w:lang w:val="en-IN"/>
              </w:rPr>
              <w:t>Angular Material, HTML, CSS, SCSS</w:t>
            </w:r>
            <w:r>
              <w:rPr>
                <w:rFonts w:ascii="Microsoft JhengHei UI" w:eastAsia="Microsoft JhengHei UI" w:hAnsi="Microsoft JhengHei UI" w:cs="Times New Roman"/>
                <w:sz w:val="20"/>
                <w:szCs w:val="20"/>
                <w:lang w:val="en-IN"/>
              </w:rPr>
              <w:t>.</w:t>
            </w:r>
          </w:p>
          <w:p w14:paraId="05D389EA" w14:textId="77777777" w:rsidR="002433F3" w:rsidRPr="00F132E9" w:rsidRDefault="002433F3" w:rsidP="00650763">
            <w:pPr>
              <w:jc w:val="both"/>
              <w:outlineLvl w:val="0"/>
              <w:rPr>
                <w:rFonts w:ascii="Microsoft JhengHei UI" w:eastAsia="Microsoft JhengHei UI" w:hAnsi="Microsoft JhengHei UI" w:cs="Times New Roman"/>
                <w:b/>
                <w:bCs/>
                <w:sz w:val="22"/>
                <w:lang w:val="en-IN"/>
              </w:rPr>
            </w:pPr>
            <w:r w:rsidRPr="00F132E9">
              <w:rPr>
                <w:rFonts w:ascii="Microsoft JhengHei UI" w:eastAsia="Microsoft JhengHei UI" w:hAnsi="Microsoft JhengHei UI" w:cs="Times New Roman"/>
                <w:b/>
                <w:bCs/>
                <w:sz w:val="22"/>
                <w:lang w:val="en-IN"/>
              </w:rPr>
              <w:t xml:space="preserve">Role and Responsibilities: </w:t>
            </w:r>
          </w:p>
          <w:p w14:paraId="1F5E85E4" w14:textId="1ED63102" w:rsidR="002433F3" w:rsidRPr="002433F3" w:rsidRDefault="00C86A36" w:rsidP="006434A0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r w:rsidRPr="00C86A36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Developed and implemented user interface (UI) designs for web applications, ensuring crossbrowser compatibility and responsiveness</w:t>
            </w:r>
            <w:r w:rsidR="002433F3" w:rsidRPr="002433F3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.</w:t>
            </w:r>
          </w:p>
          <w:p w14:paraId="084331EE" w14:textId="39B6E62C" w:rsidR="002433F3" w:rsidRPr="002433F3" w:rsidRDefault="002433F3" w:rsidP="006434A0">
            <w:pPr>
              <w:pStyle w:val="BodyText"/>
              <w:numPr>
                <w:ilvl w:val="0"/>
                <w:numId w:val="9"/>
              </w:numPr>
              <w:spacing w:line="240" w:lineRule="auto"/>
              <w:jc w:val="both"/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</w:pPr>
            <w:r w:rsidRPr="002433F3">
              <w:rPr>
                <w:rFonts w:ascii="Microsoft JhengHei UI" w:eastAsia="Microsoft JhengHei UI" w:hAnsi="Microsoft JhengHei UI" w:cs="Times New Roman"/>
                <w:bCs/>
                <w:sz w:val="20"/>
                <w:szCs w:val="20"/>
              </w:rPr>
              <w:t>Creating responsive pages using Angular Material Components, HTML, CSS, SCSS</w:t>
            </w:r>
            <w:r w:rsidRPr="002433F3">
              <w:rPr>
                <w:rFonts w:ascii="Microsoft JhengHei UI" w:eastAsia="Microsoft JhengHei UI" w:hAnsi="Microsoft JhengHei UI" w:cs="Times New Roman"/>
                <w:color w:val="000000"/>
                <w:sz w:val="20"/>
                <w:szCs w:val="20"/>
              </w:rPr>
              <w:t>.</w:t>
            </w:r>
          </w:p>
          <w:p w14:paraId="5153C14A" w14:textId="184389E1" w:rsidR="002433F3" w:rsidRDefault="00C86A36" w:rsidP="006434A0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r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Implemented REST API</w:t>
            </w:r>
            <w:r w:rsidR="00C4594C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services</w:t>
            </w:r>
            <w:r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 using Spring Boot and </w:t>
            </w:r>
            <w:r w:rsidR="002433F3" w:rsidRPr="002433F3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Integrated to retrieve and Transfer Json Data.</w:t>
            </w:r>
          </w:p>
          <w:p w14:paraId="7927F551" w14:textId="68C06CB7" w:rsidR="00650763" w:rsidRDefault="00650763" w:rsidP="006434A0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r w:rsidRPr="00650763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Collaborated with cross-functional teams, including designers and project managers, to ensure timely and successful project delivery</w:t>
            </w:r>
            <w:r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.</w:t>
            </w:r>
          </w:p>
          <w:p w14:paraId="49D01EB9" w14:textId="4568B765" w:rsidR="00C4594C" w:rsidRDefault="00C4594C" w:rsidP="006434A0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r w:rsidRPr="00C4594C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Conducted peer code reviews to enhance the code quality of team members</w:t>
            </w:r>
            <w:r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.</w:t>
            </w:r>
          </w:p>
          <w:p w14:paraId="1B2B2390" w14:textId="77777777" w:rsidR="00AF712D" w:rsidRDefault="004C412E" w:rsidP="006434A0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r w:rsidRPr="004C412E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Maintained and updated existing UI components, ensuring compatibility with evolving web standards and browser versions.</w:t>
            </w:r>
          </w:p>
          <w:p w14:paraId="37422334" w14:textId="5D1C1BA4" w:rsidR="003B1BBC" w:rsidRPr="003B1BBC" w:rsidRDefault="00F132E9" w:rsidP="003B1BBC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</w:pPr>
            <w:r w:rsidRPr="00F132E9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 xml:space="preserve">Provided customer support to assist with debugging issues in deployed </w:t>
            </w:r>
            <w:r w:rsidR="003B1BBC">
              <w:rPr>
                <w:rFonts w:ascii="Microsoft JhengHei UI" w:eastAsia="Microsoft JhengHei UI" w:hAnsi="Microsoft JhengHei UI" w:cs="Times New Roman"/>
                <w:sz w:val="20"/>
                <w:szCs w:val="20"/>
              </w:rPr>
              <w:t>application.</w:t>
            </w:r>
          </w:p>
        </w:tc>
      </w:tr>
    </w:tbl>
    <w:p w14:paraId="23B9B352" w14:textId="2B702FA8" w:rsidR="00D32F2A" w:rsidRDefault="00A33B66" w:rsidP="003B1BBC">
      <w:r>
        <w:lastRenderedPageBreak/>
        <w:br/>
      </w:r>
      <w:r>
        <w:br/>
      </w:r>
    </w:p>
    <w:sectPr w:rsidR="00D32F2A" w:rsidSect="00F4299F">
      <w:headerReference w:type="default" r:id="rId7"/>
      <w:pgSz w:w="11906" w:h="16838" w:code="9"/>
      <w:pgMar w:top="1440" w:right="306" w:bottom="1440" w:left="30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95A6E" w14:textId="77777777" w:rsidR="00E34FF4" w:rsidRDefault="00E34FF4" w:rsidP="000C45FF">
      <w:r>
        <w:separator/>
      </w:r>
    </w:p>
  </w:endnote>
  <w:endnote w:type="continuationSeparator" w:id="0">
    <w:p w14:paraId="7A3498B5" w14:textId="77777777" w:rsidR="00E34FF4" w:rsidRDefault="00E34FF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0D486" w14:textId="77777777" w:rsidR="00E34FF4" w:rsidRDefault="00E34FF4" w:rsidP="000C45FF">
      <w:r>
        <w:separator/>
      </w:r>
    </w:p>
  </w:footnote>
  <w:footnote w:type="continuationSeparator" w:id="0">
    <w:p w14:paraId="5045C0B1" w14:textId="77777777" w:rsidR="00E34FF4" w:rsidRDefault="00E34FF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DA312" w14:textId="3CD1E72E" w:rsidR="000C45FF" w:rsidRPr="00176CBC" w:rsidRDefault="00FC2FD8">
    <w:pPr>
      <w:pStyle w:val="Header"/>
      <w:rPr>
        <w:rFonts w:ascii="Microsoft JhengHei UI" w:eastAsia="Microsoft JhengHei UI" w:hAnsi="Microsoft JhengHei UI"/>
        <w:b/>
        <w:bCs/>
        <w:color w:val="355D7E" w:themeColor="accent1" w:themeShade="80"/>
        <w:sz w:val="32"/>
        <w:szCs w:val="32"/>
      </w:rPr>
    </w:pPr>
    <w:r w:rsidRPr="00176CBC">
      <w:rPr>
        <w:rFonts w:ascii="Microsoft JhengHei UI" w:eastAsia="Microsoft JhengHei UI" w:hAnsi="Microsoft JhengHei UI"/>
        <w:b/>
        <w:bCs/>
        <w:color w:val="355D7E" w:themeColor="accent1" w:themeShade="80"/>
        <w:sz w:val="32"/>
        <w:szCs w:val="32"/>
      </w:rPr>
      <w:t xml:space="preserve"> </w:t>
    </w:r>
    <w:r w:rsidR="00F4299F">
      <w:rPr>
        <w:rFonts w:ascii="Microsoft JhengHei UI" w:eastAsia="Microsoft JhengHei UI" w:hAnsi="Microsoft JhengHei UI"/>
        <w:b/>
        <w:bCs/>
        <w:color w:val="355D7E" w:themeColor="accent1" w:themeShade="80"/>
        <w:sz w:val="32"/>
        <w:szCs w:val="32"/>
      </w:rPr>
      <w:t>Sachin B BiradarPatil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C0CBC"/>
    <w:multiLevelType w:val="hybridMultilevel"/>
    <w:tmpl w:val="5322A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0889"/>
    <w:multiLevelType w:val="hybridMultilevel"/>
    <w:tmpl w:val="5FBE69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53F9E"/>
    <w:multiLevelType w:val="hybridMultilevel"/>
    <w:tmpl w:val="C290BB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47CF6"/>
    <w:multiLevelType w:val="hybridMultilevel"/>
    <w:tmpl w:val="3E441C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45BBB"/>
    <w:multiLevelType w:val="hybridMultilevel"/>
    <w:tmpl w:val="A21A41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90ABC"/>
    <w:multiLevelType w:val="hybridMultilevel"/>
    <w:tmpl w:val="0BC28C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B4B01"/>
    <w:multiLevelType w:val="hybridMultilevel"/>
    <w:tmpl w:val="3154C4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E5E1C"/>
    <w:multiLevelType w:val="hybridMultilevel"/>
    <w:tmpl w:val="3D9E29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11E7C"/>
    <w:multiLevelType w:val="hybridMultilevel"/>
    <w:tmpl w:val="516AE7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F77C0"/>
    <w:multiLevelType w:val="hybridMultilevel"/>
    <w:tmpl w:val="429CA5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80C04"/>
    <w:multiLevelType w:val="hybridMultilevel"/>
    <w:tmpl w:val="3F54DA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A3580"/>
    <w:multiLevelType w:val="hybridMultilevel"/>
    <w:tmpl w:val="452C1D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45FC6"/>
    <w:multiLevelType w:val="hybridMultilevel"/>
    <w:tmpl w:val="13701B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82BFC"/>
    <w:multiLevelType w:val="hybridMultilevel"/>
    <w:tmpl w:val="49B071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F4FC8"/>
    <w:multiLevelType w:val="hybridMultilevel"/>
    <w:tmpl w:val="ED9C122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4F120A"/>
    <w:multiLevelType w:val="hybridMultilevel"/>
    <w:tmpl w:val="81FC0D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013795">
    <w:abstractNumId w:val="10"/>
  </w:num>
  <w:num w:numId="2" w16cid:durableId="1632980983">
    <w:abstractNumId w:val="14"/>
  </w:num>
  <w:num w:numId="3" w16cid:durableId="1235704970">
    <w:abstractNumId w:val="13"/>
  </w:num>
  <w:num w:numId="4" w16cid:durableId="1339893655">
    <w:abstractNumId w:val="1"/>
  </w:num>
  <w:num w:numId="5" w16cid:durableId="1495075056">
    <w:abstractNumId w:val="6"/>
  </w:num>
  <w:num w:numId="6" w16cid:durableId="409934121">
    <w:abstractNumId w:val="12"/>
  </w:num>
  <w:num w:numId="7" w16cid:durableId="1168638354">
    <w:abstractNumId w:val="2"/>
  </w:num>
  <w:num w:numId="8" w16cid:durableId="1043288246">
    <w:abstractNumId w:val="3"/>
  </w:num>
  <w:num w:numId="9" w16cid:durableId="1217473152">
    <w:abstractNumId w:val="9"/>
  </w:num>
  <w:num w:numId="10" w16cid:durableId="1072461085">
    <w:abstractNumId w:val="11"/>
  </w:num>
  <w:num w:numId="11" w16cid:durableId="1240361127">
    <w:abstractNumId w:val="7"/>
  </w:num>
  <w:num w:numId="12" w16cid:durableId="1060589576">
    <w:abstractNumId w:val="4"/>
  </w:num>
  <w:num w:numId="13" w16cid:durableId="1231496809">
    <w:abstractNumId w:val="15"/>
  </w:num>
  <w:num w:numId="14" w16cid:durableId="688918295">
    <w:abstractNumId w:val="8"/>
  </w:num>
  <w:num w:numId="15" w16cid:durableId="1357192937">
    <w:abstractNumId w:val="0"/>
  </w:num>
  <w:num w:numId="16" w16cid:durableId="2039062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D8"/>
    <w:rsid w:val="0000006D"/>
    <w:rsid w:val="00022AC8"/>
    <w:rsid w:val="00036450"/>
    <w:rsid w:val="00045F92"/>
    <w:rsid w:val="00066EC4"/>
    <w:rsid w:val="00094499"/>
    <w:rsid w:val="000C45FF"/>
    <w:rsid w:val="000D07F1"/>
    <w:rsid w:val="000E3FD1"/>
    <w:rsid w:val="00112054"/>
    <w:rsid w:val="0011600D"/>
    <w:rsid w:val="001317D8"/>
    <w:rsid w:val="00137363"/>
    <w:rsid w:val="001525E1"/>
    <w:rsid w:val="00176CBC"/>
    <w:rsid w:val="00180329"/>
    <w:rsid w:val="0019001F"/>
    <w:rsid w:val="00195BD9"/>
    <w:rsid w:val="001A5BB1"/>
    <w:rsid w:val="001A74A5"/>
    <w:rsid w:val="001A7C85"/>
    <w:rsid w:val="001B2ABD"/>
    <w:rsid w:val="001B7CAF"/>
    <w:rsid w:val="001C653A"/>
    <w:rsid w:val="001D6B4E"/>
    <w:rsid w:val="001E0391"/>
    <w:rsid w:val="001E1759"/>
    <w:rsid w:val="001F1ECC"/>
    <w:rsid w:val="0021172B"/>
    <w:rsid w:val="002400EB"/>
    <w:rsid w:val="002433F3"/>
    <w:rsid w:val="00247B96"/>
    <w:rsid w:val="00250474"/>
    <w:rsid w:val="00256CF7"/>
    <w:rsid w:val="00281FD5"/>
    <w:rsid w:val="003039E1"/>
    <w:rsid w:val="0030481B"/>
    <w:rsid w:val="003156FC"/>
    <w:rsid w:val="00322DB0"/>
    <w:rsid w:val="003254B5"/>
    <w:rsid w:val="0034616E"/>
    <w:rsid w:val="003673D1"/>
    <w:rsid w:val="0037121F"/>
    <w:rsid w:val="00375F2F"/>
    <w:rsid w:val="003910D8"/>
    <w:rsid w:val="00396E88"/>
    <w:rsid w:val="003A6B7D"/>
    <w:rsid w:val="003B06CA"/>
    <w:rsid w:val="003B1BBC"/>
    <w:rsid w:val="004071FC"/>
    <w:rsid w:val="004137E2"/>
    <w:rsid w:val="00427E8D"/>
    <w:rsid w:val="00445947"/>
    <w:rsid w:val="00452F10"/>
    <w:rsid w:val="00472972"/>
    <w:rsid w:val="00474819"/>
    <w:rsid w:val="004813B3"/>
    <w:rsid w:val="00496591"/>
    <w:rsid w:val="004C412E"/>
    <w:rsid w:val="004C4A99"/>
    <w:rsid w:val="004C63E4"/>
    <w:rsid w:val="004D3011"/>
    <w:rsid w:val="005248B8"/>
    <w:rsid w:val="005262AC"/>
    <w:rsid w:val="00542721"/>
    <w:rsid w:val="005D7CAB"/>
    <w:rsid w:val="005E39D5"/>
    <w:rsid w:val="00600670"/>
    <w:rsid w:val="0062123A"/>
    <w:rsid w:val="006434A0"/>
    <w:rsid w:val="00645CCE"/>
    <w:rsid w:val="00646E75"/>
    <w:rsid w:val="00650763"/>
    <w:rsid w:val="0067182F"/>
    <w:rsid w:val="00671C8E"/>
    <w:rsid w:val="006771D0"/>
    <w:rsid w:val="006A56E1"/>
    <w:rsid w:val="006E4D0F"/>
    <w:rsid w:val="00715FCB"/>
    <w:rsid w:val="00743101"/>
    <w:rsid w:val="007459AA"/>
    <w:rsid w:val="007562AC"/>
    <w:rsid w:val="00756468"/>
    <w:rsid w:val="00764C9F"/>
    <w:rsid w:val="00774767"/>
    <w:rsid w:val="007775E1"/>
    <w:rsid w:val="007867A0"/>
    <w:rsid w:val="007927F5"/>
    <w:rsid w:val="007A18E1"/>
    <w:rsid w:val="007B6DA3"/>
    <w:rsid w:val="007C59AE"/>
    <w:rsid w:val="007F10F5"/>
    <w:rsid w:val="00802CA0"/>
    <w:rsid w:val="008209B2"/>
    <w:rsid w:val="00874E1C"/>
    <w:rsid w:val="00882806"/>
    <w:rsid w:val="00886D2B"/>
    <w:rsid w:val="008A67C6"/>
    <w:rsid w:val="00923E46"/>
    <w:rsid w:val="009260CD"/>
    <w:rsid w:val="00940A66"/>
    <w:rsid w:val="0095099F"/>
    <w:rsid w:val="00952C25"/>
    <w:rsid w:val="0095488F"/>
    <w:rsid w:val="009676B1"/>
    <w:rsid w:val="00994A75"/>
    <w:rsid w:val="009B3B06"/>
    <w:rsid w:val="009B7DD0"/>
    <w:rsid w:val="009C3AC4"/>
    <w:rsid w:val="00A037A3"/>
    <w:rsid w:val="00A05724"/>
    <w:rsid w:val="00A1028B"/>
    <w:rsid w:val="00A1709F"/>
    <w:rsid w:val="00A2118D"/>
    <w:rsid w:val="00A33B66"/>
    <w:rsid w:val="00A35F09"/>
    <w:rsid w:val="00A5069E"/>
    <w:rsid w:val="00A53296"/>
    <w:rsid w:val="00A9042C"/>
    <w:rsid w:val="00AD0A50"/>
    <w:rsid w:val="00AD4B87"/>
    <w:rsid w:val="00AD6E2F"/>
    <w:rsid w:val="00AD76E2"/>
    <w:rsid w:val="00AF712D"/>
    <w:rsid w:val="00B20152"/>
    <w:rsid w:val="00B359E4"/>
    <w:rsid w:val="00B51EC7"/>
    <w:rsid w:val="00B53A9D"/>
    <w:rsid w:val="00B57D98"/>
    <w:rsid w:val="00B64FC8"/>
    <w:rsid w:val="00B65093"/>
    <w:rsid w:val="00B70850"/>
    <w:rsid w:val="00B818D0"/>
    <w:rsid w:val="00BA1746"/>
    <w:rsid w:val="00BE4EC7"/>
    <w:rsid w:val="00C066B6"/>
    <w:rsid w:val="00C37BA1"/>
    <w:rsid w:val="00C4594C"/>
    <w:rsid w:val="00C4674C"/>
    <w:rsid w:val="00C506CF"/>
    <w:rsid w:val="00C72BED"/>
    <w:rsid w:val="00C86A36"/>
    <w:rsid w:val="00C9578B"/>
    <w:rsid w:val="00CA1483"/>
    <w:rsid w:val="00CB0055"/>
    <w:rsid w:val="00CB76AE"/>
    <w:rsid w:val="00CC260A"/>
    <w:rsid w:val="00D23BBF"/>
    <w:rsid w:val="00D2522B"/>
    <w:rsid w:val="00D25731"/>
    <w:rsid w:val="00D32F2A"/>
    <w:rsid w:val="00D3724D"/>
    <w:rsid w:val="00D422DE"/>
    <w:rsid w:val="00D5459D"/>
    <w:rsid w:val="00D94319"/>
    <w:rsid w:val="00DA1F4D"/>
    <w:rsid w:val="00DD172A"/>
    <w:rsid w:val="00DE604C"/>
    <w:rsid w:val="00DF6117"/>
    <w:rsid w:val="00E0257F"/>
    <w:rsid w:val="00E25A26"/>
    <w:rsid w:val="00E34FF4"/>
    <w:rsid w:val="00E4381A"/>
    <w:rsid w:val="00E55D74"/>
    <w:rsid w:val="00ED3F42"/>
    <w:rsid w:val="00EE1624"/>
    <w:rsid w:val="00F132E9"/>
    <w:rsid w:val="00F42896"/>
    <w:rsid w:val="00F4299F"/>
    <w:rsid w:val="00F43C86"/>
    <w:rsid w:val="00F60274"/>
    <w:rsid w:val="00F76AD5"/>
    <w:rsid w:val="00F77FB9"/>
    <w:rsid w:val="00FB068F"/>
    <w:rsid w:val="00FC2FD8"/>
    <w:rsid w:val="00FD4C36"/>
    <w:rsid w:val="00FD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8923F"/>
  <w14:defaultImageDpi w14:val="32767"/>
  <w15:chartTrackingRefBased/>
  <w15:docId w15:val="{F178AE54-5788-4EDF-BF4E-CEB5C3B9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customStyle="1" w:styleId="apple-style-span">
    <w:name w:val="apple-style-span"/>
    <w:basedOn w:val="DefaultParagraphFont"/>
    <w:rsid w:val="00FC2FD8"/>
  </w:style>
  <w:style w:type="paragraph" w:styleId="ListParagraph">
    <w:name w:val="List Paragraph"/>
    <w:basedOn w:val="Normal"/>
    <w:qFormat/>
    <w:rsid w:val="00FC2FD8"/>
    <w:pPr>
      <w:spacing w:after="200" w:line="276" w:lineRule="auto"/>
      <w:ind w:left="720"/>
      <w:contextualSpacing/>
    </w:pPr>
    <w:rPr>
      <w:rFonts w:ascii="Calibri" w:eastAsia="Times New Roman" w:hAnsi="Calibri" w:cs="Tunga"/>
      <w:sz w:val="22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472972"/>
    <w:pPr>
      <w:spacing w:after="120" w:line="276" w:lineRule="auto"/>
    </w:pPr>
    <w:rPr>
      <w:rFonts w:ascii="Calibri" w:eastAsia="Times New Roman" w:hAnsi="Calibri" w:cs="Tunga"/>
      <w:sz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472972"/>
    <w:rPr>
      <w:rFonts w:ascii="Calibri" w:eastAsia="Times New Roman" w:hAnsi="Calibri" w:cs="Tunga"/>
      <w:sz w:val="22"/>
      <w:szCs w:val="22"/>
      <w:lang w:eastAsia="en-US"/>
    </w:rPr>
  </w:style>
  <w:style w:type="paragraph" w:customStyle="1" w:styleId="Default">
    <w:name w:val="Default"/>
    <w:rsid w:val="002433F3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chi\AppData\Local\Microsoft\Office\16.0\DTS\en-IN%7b033501A4-15E1-401D-92B4-1F90722B0429%7d\%7b55411037-CB48-46F6-B822-2983620CDE6B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CE14027F4AF479797593886BF71F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71C99-5D56-4A94-9399-3FE404EF3AB5}"/>
      </w:docPartPr>
      <w:docPartBody>
        <w:p w:rsidR="006A68B4" w:rsidRDefault="00D04EA7" w:rsidP="00D04EA7">
          <w:pPr>
            <w:pStyle w:val="ACE14027F4AF479797593886BF71FB66"/>
          </w:pPr>
          <w:r w:rsidRPr="00CB0055">
            <w:t>Contact</w:t>
          </w:r>
        </w:p>
      </w:docPartBody>
    </w:docPart>
    <w:docPart>
      <w:docPartPr>
        <w:name w:val="FC457B9DC1994A608B8919EC10EB0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E57C9-E5EA-491E-B0A2-86CAC86A5F77}"/>
      </w:docPartPr>
      <w:docPartBody>
        <w:p w:rsidR="006A68B4" w:rsidRDefault="00D04EA7" w:rsidP="00D04EA7">
          <w:pPr>
            <w:pStyle w:val="FC457B9DC1994A608B8919EC10EB0267"/>
          </w:pPr>
          <w:r w:rsidRPr="004D3011">
            <w:t>PHONE:</w:t>
          </w:r>
        </w:p>
      </w:docPartBody>
    </w:docPart>
    <w:docPart>
      <w:docPartPr>
        <w:name w:val="1306F6DDDCB94B8BBE619ADF61ED8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A16E6-D892-40A3-A1A2-0317DD87713F}"/>
      </w:docPartPr>
      <w:docPartBody>
        <w:p w:rsidR="006A68B4" w:rsidRDefault="00D04EA7" w:rsidP="00D04EA7">
          <w:pPr>
            <w:pStyle w:val="1306F6DDDCB94B8BBE619ADF61ED83F5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96"/>
    <w:rsid w:val="00075D85"/>
    <w:rsid w:val="00137363"/>
    <w:rsid w:val="002B2879"/>
    <w:rsid w:val="003673D1"/>
    <w:rsid w:val="004258AB"/>
    <w:rsid w:val="00483A79"/>
    <w:rsid w:val="00542721"/>
    <w:rsid w:val="00645CCE"/>
    <w:rsid w:val="006A68B4"/>
    <w:rsid w:val="007F10F5"/>
    <w:rsid w:val="00911005"/>
    <w:rsid w:val="00943534"/>
    <w:rsid w:val="00A53296"/>
    <w:rsid w:val="00A93D90"/>
    <w:rsid w:val="00AD5398"/>
    <w:rsid w:val="00B51EC7"/>
    <w:rsid w:val="00CB6D96"/>
    <w:rsid w:val="00CC260A"/>
    <w:rsid w:val="00D04EA7"/>
    <w:rsid w:val="00E43BFB"/>
    <w:rsid w:val="00E86CE5"/>
    <w:rsid w:val="00EC7B9A"/>
    <w:rsid w:val="00F7050C"/>
    <w:rsid w:val="00F8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D04EA7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D96"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4EA7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ACE14027F4AF479797593886BF71FB66">
    <w:name w:val="ACE14027F4AF479797593886BF71FB66"/>
    <w:rsid w:val="00D04EA7"/>
  </w:style>
  <w:style w:type="paragraph" w:customStyle="1" w:styleId="FC457B9DC1994A608B8919EC10EB0267">
    <w:name w:val="FC457B9DC1994A608B8919EC10EB0267"/>
    <w:rsid w:val="00D04EA7"/>
  </w:style>
  <w:style w:type="paragraph" w:customStyle="1" w:styleId="1306F6DDDCB94B8BBE619ADF61ED83F5">
    <w:name w:val="1306F6DDDCB94B8BBE619ADF61ED83F5"/>
    <w:rsid w:val="00D04E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{55411037-CB48-46F6-B822-2983620CDE6B}tf00546271_win32</Template>
  <TotalTime>8</TotalTime>
  <Pages>3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BiradarPatil</dc:creator>
  <cp:keywords/>
  <dc:description/>
  <cp:lastModifiedBy>Sachin BiradarPatil</cp:lastModifiedBy>
  <cp:revision>3</cp:revision>
  <cp:lastPrinted>2025-08-02T10:43:00Z</cp:lastPrinted>
  <dcterms:created xsi:type="dcterms:W3CDTF">2025-08-02T10:43:00Z</dcterms:created>
  <dcterms:modified xsi:type="dcterms:W3CDTF">2025-08-02T10:47:00Z</dcterms:modified>
</cp:coreProperties>
</file>